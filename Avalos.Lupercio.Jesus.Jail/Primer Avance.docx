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15" w:rsidRDefault="00924E55">
      <w:pPr>
        <w:rPr>
          <w:noProof/>
          <w:lang w:eastAsia="es-AR" w:bidi="ar-SA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88A756B" wp14:editId="72C78726">
                <wp:simplePos x="0" y="0"/>
                <wp:positionH relativeFrom="column">
                  <wp:posOffset>931545</wp:posOffset>
                </wp:positionH>
                <wp:positionV relativeFrom="paragraph">
                  <wp:posOffset>-487045</wp:posOffset>
                </wp:positionV>
                <wp:extent cx="6188075" cy="9659620"/>
                <wp:effectExtent l="0" t="0" r="31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9659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076" w:rsidRDefault="001B6076" w:rsidP="001B60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1B6076" w:rsidRDefault="001B6076" w:rsidP="001B60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1B6076" w:rsidRPr="001B6076" w:rsidRDefault="001B6076" w:rsidP="001B6076">
                            <w:pPr>
                              <w:ind w:left="708" w:firstLine="708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756B" id="Rectangle 15" o:spid="_x0000_s1026" style="position:absolute;margin-left:73.35pt;margin-top:-38.35pt;width:487.25pt;height:760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" fillcolor="#c8b300 [3215]" stroked="f" strokeweight="2pt">
                <v:textbox>
                  <w:txbxContent>
                    <w:p w:rsidR="001B6076" w:rsidRDefault="001B6076" w:rsidP="001B607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1B6076" w:rsidRDefault="001B6076" w:rsidP="001B607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1B6076" w:rsidRPr="001B6076" w:rsidRDefault="001B6076" w:rsidP="001B6076">
                      <w:pPr>
                        <w:ind w:left="708" w:firstLine="708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INTEGRANTES: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8B19E" wp14:editId="5BE2DB21">
                <wp:simplePos x="0" y="0"/>
                <wp:positionH relativeFrom="column">
                  <wp:posOffset>-482600</wp:posOffset>
                </wp:positionH>
                <wp:positionV relativeFrom="paragraph">
                  <wp:posOffset>-1530350</wp:posOffset>
                </wp:positionV>
                <wp:extent cx="1414145" cy="10439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043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2912" id="Rectangle 1" o:spid="_x0000_s1026" style="position:absolute;margin-left:-38pt;margin-top:-120.5pt;width:111.35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" fillcolor="#006a91 [3207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D6E03" wp14:editId="1D722795">
                <wp:simplePos x="0" y="0"/>
                <wp:positionH relativeFrom="column">
                  <wp:posOffset>931545</wp:posOffset>
                </wp:positionH>
                <wp:positionV relativeFrom="paragraph">
                  <wp:posOffset>-487045</wp:posOffset>
                </wp:positionV>
                <wp:extent cx="4119880" cy="1923415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1923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076" w:rsidRPr="001B6076" w:rsidRDefault="001B6076" w:rsidP="001B60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6E03" id="Rectangle 13" o:spid="_x0000_s1027" style="position:absolute;margin-left:73.35pt;margin-top:-38.35pt;width:324.4pt;height:15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" fillcolor="#d9c759 [3209]" stroked="f" strokeweight="2pt">
                <v:textbox>
                  <w:txbxContent>
                    <w:p w:rsidR="001B6076" w:rsidRPr="001B6076" w:rsidRDefault="001B6076" w:rsidP="001B6076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54556" wp14:editId="2B21D5A7">
                <wp:simplePos x="0" y="0"/>
                <wp:positionH relativeFrom="column">
                  <wp:posOffset>-482600</wp:posOffset>
                </wp:positionH>
                <wp:positionV relativeFrom="paragraph">
                  <wp:posOffset>-487045</wp:posOffset>
                </wp:positionV>
                <wp:extent cx="1439545" cy="20504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050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8666" id="Rectangle 11" o:spid="_x0000_s1026" style="position:absolute;margin-left:-38pt;margin-top:-38.35pt;width:113.35pt;height:16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" fillcolor="#e9a155 [3205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E203D" wp14:editId="54F7A351">
                <wp:simplePos x="0" y="0"/>
                <wp:positionH relativeFrom="column">
                  <wp:posOffset>931545</wp:posOffset>
                </wp:positionH>
                <wp:positionV relativeFrom="paragraph">
                  <wp:posOffset>-1530350</wp:posOffset>
                </wp:positionV>
                <wp:extent cx="2279650" cy="1043940"/>
                <wp:effectExtent l="0" t="0" r="635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43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46D8" id="Rectangle 6" o:spid="_x0000_s1026" style="position:absolute;margin-left:73.35pt;margin-top:-120.5pt;width:179.5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" fillcolor="#ffd66c [3204]" stroked="f" strokeweight="2pt"/>
            </w:pict>
          </mc:Fallback>
        </mc:AlternateContent>
      </w:r>
      <w:r w:rsidR="0027573B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14E7E" wp14:editId="536CF91C">
                <wp:simplePos x="0" y="0"/>
                <wp:positionH relativeFrom="column">
                  <wp:posOffset>3146425</wp:posOffset>
                </wp:positionH>
                <wp:positionV relativeFrom="paragraph">
                  <wp:posOffset>-1530350</wp:posOffset>
                </wp:positionV>
                <wp:extent cx="3971290" cy="10439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10439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A2FCE" id="Rectangle 7" o:spid="_x0000_s1026" style="position:absolute;margin-left:247.75pt;margin-top:-120.5pt;width:312.7pt;height:8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" fillcolor="#fdc705 [3206]" stroked="f" strokeweight="2pt"/>
            </w:pict>
          </mc:Fallback>
        </mc:AlternateContent>
      </w:r>
    </w:p>
    <w:p w:rsidR="00697944" w:rsidRDefault="001B6076">
      <w:r>
        <w:rPr>
          <w:noProof/>
          <w:lang w:val="es-MX" w:eastAsia="es-MX" w:bidi="ar-SA"/>
        </w:rPr>
        <w:drawing>
          <wp:anchor distT="0" distB="0" distL="114300" distR="114300" simplePos="0" relativeHeight="251684864" behindDoc="0" locked="0" layoutInCell="1" allowOverlap="1" wp14:anchorId="56FDC95C" wp14:editId="6122C136">
            <wp:simplePos x="0" y="0"/>
            <wp:positionH relativeFrom="margin">
              <wp:posOffset>66675</wp:posOffset>
            </wp:positionH>
            <wp:positionV relativeFrom="paragraph">
              <wp:posOffset>457200</wp:posOffset>
            </wp:positionV>
            <wp:extent cx="2495550" cy="3230280"/>
            <wp:effectExtent l="0" t="0" r="0" b="825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3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428C7" wp14:editId="783D24B2">
                <wp:simplePos x="0" y="0"/>
                <wp:positionH relativeFrom="column">
                  <wp:posOffset>3470275</wp:posOffset>
                </wp:positionH>
                <wp:positionV relativeFrom="paragraph">
                  <wp:posOffset>2276475</wp:posOffset>
                </wp:positionV>
                <wp:extent cx="3588385" cy="17240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38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6076" w:rsidRPr="001B6076" w:rsidRDefault="001B6076" w:rsidP="001B6076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lang w:val="es-MX"/>
                              </w:rPr>
                            </w:pPr>
                            <w:r w:rsidRPr="001B6076"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lang w:val="es-MX"/>
                              </w:rPr>
                              <w:t xml:space="preserve">Cinemática de Robots. </w:t>
                            </w:r>
                          </w:p>
                          <w:p w:rsidR="001B6076" w:rsidRPr="001B6076" w:rsidRDefault="001B6076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lang w:val="es-MX"/>
                              </w:rPr>
                            </w:pPr>
                            <w:r w:rsidRPr="001B6076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lang w:val="es-MX"/>
                              </w:rPr>
                              <w:t>Avance 1</w:t>
                            </w:r>
                            <w:r w:rsidRPr="001B6076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lang w:val="es-MX"/>
                              </w:rPr>
                              <w:br/>
                            </w:r>
                            <w:r w:rsidRPr="001B607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lang w:val="es-MX"/>
                              </w:rPr>
                              <w:t>ROBOT ANTROPOMORFICO</w:t>
                            </w:r>
                          </w:p>
                          <w:p w:rsidR="001B6076" w:rsidRPr="001B6076" w:rsidRDefault="001B6076">
                            <w:pPr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1B6076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Prof.: Carlos Enrique Moran Garabito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28C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273.25pt;margin-top:179.25pt;width:282.55pt;height:13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" filled="f" stroked="f" strokeweight=".5pt">
                <v:textbox>
                  <w:txbxContent>
                    <w:p w:rsidR="001B6076" w:rsidRPr="001B6076" w:rsidRDefault="001B6076" w:rsidP="001B6076">
                      <w:pPr>
                        <w:rPr>
                          <w:rFonts w:asciiTheme="majorHAnsi" w:hAnsiTheme="majorHAnsi"/>
                          <w:color w:val="FFFFFF" w:themeColor="background1"/>
                          <w:sz w:val="40"/>
                          <w:lang w:val="es-MX"/>
                        </w:rPr>
                      </w:pPr>
                      <w:r w:rsidRPr="001B6076">
                        <w:rPr>
                          <w:rFonts w:asciiTheme="majorHAnsi" w:hAnsiTheme="majorHAnsi"/>
                          <w:color w:val="FFFFFF" w:themeColor="background1"/>
                          <w:sz w:val="40"/>
                          <w:lang w:val="es-MX"/>
                        </w:rPr>
                        <w:t xml:space="preserve">Cinemática de Robots. </w:t>
                      </w:r>
                    </w:p>
                    <w:p w:rsidR="001B6076" w:rsidRPr="001B6076" w:rsidRDefault="001B6076">
                      <w:pPr>
                        <w:rPr>
                          <w:rFonts w:asciiTheme="majorHAnsi" w:hAnsiTheme="majorHAnsi"/>
                          <w:color w:val="FFFFFF" w:themeColor="background1"/>
                          <w:sz w:val="32"/>
                          <w:lang w:val="es-MX"/>
                        </w:rPr>
                      </w:pPr>
                      <w:r w:rsidRPr="001B6076">
                        <w:rPr>
                          <w:rFonts w:asciiTheme="majorHAnsi" w:hAnsiTheme="majorHAnsi"/>
                          <w:color w:val="FFFFFF" w:themeColor="background1"/>
                          <w:sz w:val="32"/>
                          <w:lang w:val="es-MX"/>
                        </w:rPr>
                        <w:t>Avance 1</w:t>
                      </w:r>
                      <w:r w:rsidRPr="001B6076">
                        <w:rPr>
                          <w:rFonts w:asciiTheme="majorHAnsi" w:hAnsiTheme="majorHAnsi"/>
                          <w:color w:val="FFFFFF" w:themeColor="background1"/>
                          <w:sz w:val="32"/>
                          <w:lang w:val="es-MX"/>
                        </w:rPr>
                        <w:br/>
                      </w:r>
                      <w:r w:rsidRPr="001B6076">
                        <w:rPr>
                          <w:rFonts w:asciiTheme="majorHAnsi" w:hAnsiTheme="majorHAnsi"/>
                          <w:color w:val="FFFFFF" w:themeColor="background1"/>
                          <w:sz w:val="28"/>
                          <w:lang w:val="es-MX"/>
                        </w:rPr>
                        <w:t>ROBOT ANTROPOMORFICO</w:t>
                      </w:r>
                    </w:p>
                    <w:p w:rsidR="001B6076" w:rsidRPr="001B6076" w:rsidRDefault="001B6076">
                      <w:pPr>
                        <w:rPr>
                          <w:color w:val="FFFFFF" w:themeColor="background1"/>
                          <w:sz w:val="28"/>
                          <w:lang w:val="es-MX"/>
                        </w:rPr>
                      </w:pPr>
                      <w:r w:rsidRPr="001B6076">
                        <w:rPr>
                          <w:color w:val="FFFFFF" w:themeColor="background1"/>
                          <w:sz w:val="28"/>
                          <w:lang w:val="es-MX"/>
                        </w:rPr>
                        <w:t>Prof.: Carlos Enrique Moran Garabito</w:t>
                      </w:r>
                    </w:p>
                  </w:txbxContent>
                </v:textbox>
              </v:shape>
            </w:pict>
          </mc:Fallback>
        </mc:AlternateContent>
      </w:r>
      <w:r w:rsidR="00D861A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41117" wp14:editId="63708AF3">
                <wp:simplePos x="0" y="0"/>
                <wp:positionH relativeFrom="column">
                  <wp:posOffset>933450</wp:posOffset>
                </wp:positionH>
                <wp:positionV relativeFrom="paragraph">
                  <wp:posOffset>1076325</wp:posOffset>
                </wp:positionV>
                <wp:extent cx="2571750" cy="34620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4620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04D" w:rsidRDefault="004F704D" w:rsidP="00D861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DA2A" id="Rectangle 14" o:spid="_x0000_s1026" style="position:absolute;margin-left:73.5pt;margin-top:84.75pt;width:202.5pt;height:27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" fillcolor="#d9c759 [3209]" stroked="f" strokeweight="2pt">
                <v:textbox>
                  <w:txbxContent>
                    <w:p w:rsidR="004F704D" w:rsidRDefault="004F704D" w:rsidP="00D861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61A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F862F" wp14:editId="701BA737">
                <wp:simplePos x="0" y="0"/>
                <wp:positionH relativeFrom="column">
                  <wp:posOffset>3705225</wp:posOffset>
                </wp:positionH>
                <wp:positionV relativeFrom="paragraph">
                  <wp:posOffset>4619625</wp:posOffset>
                </wp:positionV>
                <wp:extent cx="3171825" cy="1666875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04D" w:rsidRPr="00BC788C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C788C"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Salguero Hernández Juan Pablo 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C788C"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Martínez Jacinto Ricardo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Avalos Lupercio Jesús Jail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García barajas Raúl Isr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ael</w:t>
                            </w:r>
                          </w:p>
                          <w:p w:rsidR="004F704D" w:rsidRPr="00BC788C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Rubio García Rodrigo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F862F" id="Text Box 16" o:spid="_x0000_s1030" type="#_x0000_t202" style="position:absolute;margin-left:291.75pt;margin-top:363.75pt;width:249.7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" filled="f" stroked="f" strokeweight="2pt">
                <v:textbox>
                  <w:txbxContent>
                    <w:p w:rsidR="004F704D" w:rsidRPr="00BC788C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C788C"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Salguero Hernández Juan Pablo 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C788C"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Martínez Jacinto Ricardo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Avalos Lupercio Jesús Jail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García barajas Raúl Isr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ael</w:t>
                      </w:r>
                    </w:p>
                    <w:p w:rsidR="004F704D" w:rsidRPr="00BC788C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Rubio García Rodrigo</w:t>
                      </w:r>
                    </w:p>
                  </w:txbxContent>
                </v:textbox>
              </v:shape>
            </w:pict>
          </mc:Fallback>
        </mc:AlternateContent>
      </w:r>
      <w:r w:rsidR="00BC788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41CA2" wp14:editId="381B5169">
                <wp:simplePos x="0" y="0"/>
                <wp:positionH relativeFrom="column">
                  <wp:posOffset>3896360</wp:posOffset>
                </wp:positionH>
                <wp:positionV relativeFrom="paragraph">
                  <wp:posOffset>5517515</wp:posOffset>
                </wp:positionV>
                <wp:extent cx="3162935" cy="5270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162935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="Tahoma"/>
                                <w:color w:val="FFFFFF"/>
                                <w:kern w:val="24"/>
                                <w:sz w:val="34"/>
                                <w:szCs w:val="34"/>
                              </w:rPr>
                              <w:alias w:val="Subtítulo"/>
                              <w:tag w:val="Subtítulo"/>
                              <w:id w:val="721030839"/>
                            </w:sdtPr>
                            <w:sdtEndPr/>
                            <w:sdtContent>
                              <w:p w:rsidR="004F704D" w:rsidRPr="00E17846" w:rsidRDefault="004F704D" w:rsidP="00077231">
                                <w:pPr>
                                  <w:pStyle w:val="NormalWeb"/>
                                  <w:spacing w:before="140" w:beforeAutospacing="0" w:after="0" w:afterAutospacing="0"/>
                                  <w:rPr>
                                    <w:rFonts w:asciiTheme="majorHAnsi" w:hAnsiTheme="majorHAnsi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Theme="majorHAnsi" w:hAnsiTheme="majorHAnsi" w:cs="Tahoma"/>
                                    <w:color w:val="FFFFFF"/>
                                    <w:kern w:val="24"/>
                                    <w:sz w:val="34"/>
                                    <w:szCs w:val="34"/>
                                  </w:rPr>
                                  <w:t xml:space="preserve">Cinemática de robots 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anchor="ctr">
                        <a:normAutofit fontScale="85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41CA2" id="Rectangle 4" o:spid="_x0000_s1028" style="position:absolute;margin-left:306.8pt;margin-top:434.45pt;width:249.05pt;height:4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Theme="majorHAnsi" w:hAnsiTheme="majorHAnsi" w:cs="Tahoma"/>
                          <w:color w:val="FFFFFF"/>
                          <w:kern w:val="24"/>
                          <w:sz w:val="34"/>
                          <w:szCs w:val="34"/>
                        </w:rPr>
                        <w:alias w:val="Subtítulo"/>
                        <w:tag w:val="Subtítulo"/>
                        <w:id w:val="721030839"/>
                      </w:sdtPr>
                      <w:sdtContent>
                        <w:p w:rsidR="004F704D" w:rsidRPr="00E17846" w:rsidRDefault="004F704D" w:rsidP="00077231">
                          <w:pPr>
                            <w:pStyle w:val="NormalWeb"/>
                            <w:spacing w:before="140" w:beforeAutospacing="0" w:after="0" w:afterAutospacing="0"/>
                            <w:rPr>
                              <w:rFonts w:asciiTheme="majorHAnsi" w:hAnsiTheme="majorHAnsi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Theme="majorHAnsi" w:hAnsiTheme="majorHAnsi" w:cs="Tahoma"/>
                              <w:color w:val="FFFFFF"/>
                              <w:kern w:val="24"/>
                              <w:sz w:val="34"/>
                              <w:szCs w:val="34"/>
                            </w:rPr>
                            <w:t xml:space="preserve">Cinemática de robots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BC788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0F0BD4" wp14:editId="5B457FF5">
                <wp:simplePos x="0" y="0"/>
                <wp:positionH relativeFrom="column">
                  <wp:posOffset>3850005</wp:posOffset>
                </wp:positionH>
                <wp:positionV relativeFrom="paragraph">
                  <wp:posOffset>4978400</wp:posOffset>
                </wp:positionV>
                <wp:extent cx="3243580" cy="9556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43580" cy="955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704D" w:rsidRPr="00E17846" w:rsidRDefault="004F704D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eastAsiaTheme="majorEastAsia" w:hAnsi="Calibri" w:cstheme="majorBidi"/>
                                <w:b/>
                                <w:color w:val="FFFDFA" w:themeColor="accent1" w:themeTint="08"/>
                                <w:spacing w:val="10"/>
                                <w:kern w:val="24"/>
                                <w:position w:val="1"/>
                                <w:sz w:val="64"/>
                                <w:szCs w:val="64"/>
                                <w:lang w:eastAsia="en-US" w:bidi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kern w:val="24"/>
                                <w:position w:val="1"/>
                                <w:sz w:val="64"/>
                                <w:szCs w:val="64"/>
                                <w:lang w:val="es-AR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Brazo robótico </w:t>
                            </w:r>
                          </w:p>
                          <w:p w:rsidR="004F704D" w:rsidRPr="00E17846" w:rsidRDefault="004F704D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rtlCol="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F0BD4" id="Rectangle 3" o:spid="_x0000_s1029" style="position:absolute;margin-left:303.15pt;margin-top:392pt;width:255.4pt;height:7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" filled="f" stroked="f">
                <v:path arrowok="t"/>
                <o:lock v:ext="edit" grouping="t"/>
                <v:textbox>
                  <w:txbxContent>
                    <w:p w:rsidR="004F704D" w:rsidRPr="00E17846" w:rsidRDefault="004F704D" w:rsidP="00287B1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eastAsiaTheme="majorEastAsia" w:hAnsi="Calibri" w:cstheme="majorBidi"/>
                          <w:b/>
                          <w:color w:val="FFFDFA" w:themeColor="accent1" w:themeTint="08"/>
                          <w:spacing w:val="10"/>
                          <w:kern w:val="24"/>
                          <w:position w:val="1"/>
                          <w:sz w:val="64"/>
                          <w:szCs w:val="64"/>
                          <w:lang w:eastAsia="en-US" w:bidi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kern w:val="24"/>
                          <w:position w:val="1"/>
                          <w:sz w:val="64"/>
                          <w:szCs w:val="64"/>
                          <w:lang w:val="es-AR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Brazo robótico </w:t>
                      </w:r>
                    </w:p>
                    <w:p w:rsidR="004F704D" w:rsidRPr="00E17846" w:rsidRDefault="004F704D" w:rsidP="00287B15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4E5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4ABFD6" wp14:editId="12AE2274">
                <wp:simplePos x="0" y="0"/>
                <wp:positionH relativeFrom="column">
                  <wp:posOffset>-482600</wp:posOffset>
                </wp:positionH>
                <wp:positionV relativeFrom="paragraph">
                  <wp:posOffset>1249680</wp:posOffset>
                </wp:positionV>
                <wp:extent cx="1439545" cy="7615555"/>
                <wp:effectExtent l="0" t="0" r="8255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6155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F52DC" id="Rectangle 12" o:spid="_x0000_s1026" style="position:absolute;margin-left:-38pt;margin-top:98.4pt;width:113.35pt;height:59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" fillcolor="#df7a10 [3208]" stroked="f" strokeweight="2pt"/>
            </w:pict>
          </mc:Fallback>
        </mc:AlternateContent>
      </w:r>
      <w:r w:rsidR="002F37F8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DF60A" wp14:editId="2A94C6AF">
                <wp:simplePos x="0" y="0"/>
                <wp:positionH relativeFrom="column">
                  <wp:posOffset>812042</wp:posOffset>
                </wp:positionH>
                <wp:positionV relativeFrom="paragraph">
                  <wp:posOffset>8220075</wp:posOffset>
                </wp:positionV>
                <wp:extent cx="5732059" cy="52705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32059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DFA" w:themeColor="accent1" w:themeTint="08"/>
                                <w:spacing w:val="10"/>
                                <w:kern w:val="24"/>
                                <w:position w:val="1"/>
                                <w:sz w:val="40"/>
                                <w:szCs w:val="76"/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alias w:val="Fecha de publicación"/>
                              <w:tag w:val=""/>
                              <w:id w:val="148204759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s-A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DFA" w:themeColor="accent1" w:themeTint="08"/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 w:rsidR="004F704D" w:rsidRPr="00EB5D80" w:rsidRDefault="004F704D" w:rsidP="00C0088B">
                                <w:pPr>
                                  <w:pStyle w:val="NormalWeb"/>
                                  <w:spacing w:before="140" w:beforeAutospacing="0" w:after="0" w:afterAutospacing="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:lang w:val="es-AR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anchor="ctr">
                        <a:normAutofit fontScale="85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DF60A" id="_x0000_s1030" style="position:absolute;margin-left:63.95pt;margin-top:647.25pt;width:451.35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FFFDFA" w:themeColor="accent1" w:themeTint="08"/>
                          <w:spacing w:val="10"/>
                          <w:kern w:val="24"/>
                          <w:position w:val="1"/>
                          <w:sz w:val="40"/>
                          <w:szCs w:val="76"/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alias w:val="Fecha de publicación"/>
                        <w:tag w:val=""/>
                        <w:id w:val="148204759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es-AR"/>
                          <w:storeMappedDataAs w:val="dateTime"/>
                          <w:calendar w:val="gregorian"/>
                        </w:date>
                      </w:sdtPr>
                      <w:sdtContent>
                        <w:p w:rsidR="004F704D" w:rsidRPr="00EB5D80" w:rsidRDefault="004F704D" w:rsidP="00C0088B">
                          <w:pPr>
                            <w:pStyle w:val="NormalWeb"/>
                            <w:spacing w:before="140" w:beforeAutospacing="0" w:after="0" w:afterAutospacing="0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:lang w:val="es-AR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07723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6F487" wp14:editId="422FA76D">
                <wp:simplePos x="0" y="0"/>
                <wp:positionH relativeFrom="column">
                  <wp:posOffset>3664424</wp:posOffset>
                </wp:positionH>
                <wp:positionV relativeFrom="paragraph">
                  <wp:posOffset>4561196</wp:posOffset>
                </wp:positionV>
                <wp:extent cx="13648" cy="3657600"/>
                <wp:effectExtent l="0" t="0" r="2476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553C"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359.15pt" to="289.6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" strokecolor="white [3212]"/>
            </w:pict>
          </mc:Fallback>
        </mc:AlternateContent>
      </w:r>
      <w:r w:rsidR="00697944">
        <w:br w:type="page"/>
      </w:r>
    </w:p>
    <w:p w:rsidR="00D861AC" w:rsidRDefault="00D861AC" w:rsidP="00B01427">
      <w:pPr>
        <w:jc w:val="both"/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62AEF0" wp14:editId="55DDF412">
                <wp:simplePos x="0" y="0"/>
                <wp:positionH relativeFrom="margin">
                  <wp:align>left</wp:align>
                </wp:positionH>
                <wp:positionV relativeFrom="paragraph">
                  <wp:posOffset>-339725</wp:posOffset>
                </wp:positionV>
                <wp:extent cx="2171700" cy="638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04D" w:rsidRPr="00D861AC" w:rsidRDefault="004F704D" w:rsidP="00D861A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Diseño: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AEF0" id="Cuadro de texto 35" o:spid="_x0000_s1031" type="#_x0000_t202" style="position:absolute;left:0;text-align:left;margin-left:0;margin-top:-26.75pt;width:171pt;height:5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" filled="f" stroked="f">
                <v:fill o:detectmouseclick="t"/>
                <v:textbox>
                  <w:txbxContent>
                    <w:p w:rsidR="004F704D" w:rsidRPr="00D861AC" w:rsidRDefault="004F704D" w:rsidP="00D861A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Diseño: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1427" w:rsidRPr="00717078" w:rsidRDefault="00B17892" w:rsidP="00B01427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En el diseño del brazo robotico antropomorfico </w:t>
      </w:r>
      <w:r w:rsidR="00B01427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se utilizaron 3 grados de libertad y 3 eslabones, de los cuales una articulacion rotativa y otras dos articulaciones comunes. </w:t>
      </w:r>
    </w:p>
    <w:p w:rsidR="00B01427" w:rsidRPr="00717078" w:rsidRDefault="00B01427" w:rsidP="00B01427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6F26D6E9" wp14:editId="400F8AA7">
            <wp:extent cx="2657475" cy="252049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804" cy="25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B" w:rsidRPr="00717078" w:rsidRDefault="00B01427" w:rsidP="00B01427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>El primer eslabon se encuentra seccionado para poder lograr el movimiento rotativo del primer eslabon, el eslabon fijo se diseño de la siguiente forma:</w:t>
      </w:r>
      <w:r w:rsidR="00D2073B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 </w:t>
      </w:r>
    </w:p>
    <w:p w:rsidR="00D2073B" w:rsidRPr="00717078" w:rsidRDefault="00D2073B" w:rsidP="00B01427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2F46F2A0" wp14:editId="4FD6A251">
            <wp:extent cx="3111585" cy="2914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720" cy="29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781DCE1F" wp14:editId="2A796D28">
            <wp:extent cx="3228975" cy="2945986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31" cy="29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27" w:rsidRPr="00717078" w:rsidRDefault="00D2073B" w:rsidP="00D2073B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0F5D4E9B" wp14:editId="099D5732">
            <wp:extent cx="6153150" cy="3600409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202" cy="36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B" w:rsidRPr="00717078" w:rsidRDefault="00D2073B" w:rsidP="00D2073B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Este eslabon fijo junto al primer eslabon seran los que contengan la articulacion para el movimiento giratorio del brazo robotico. </w:t>
      </w:r>
    </w:p>
    <w:p w:rsidR="00D2073B" w:rsidRPr="00717078" w:rsidRDefault="00D2073B" w:rsidP="00D2073B">
      <w:pPr>
        <w:jc w:val="both"/>
        <w:rPr>
          <w:rFonts w:ascii="Times New Roman" w:hAnsi="Times New Roman" w:cs="Times New Roman"/>
          <w:noProof/>
          <w:sz w:val="28"/>
          <w:lang w:eastAsia="es-MX" w:bidi="ar-SA"/>
        </w:rPr>
      </w:pPr>
    </w:p>
    <w:p w:rsidR="00B17892" w:rsidRPr="00717078" w:rsidRDefault="00BC2EA0" w:rsidP="00B17892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eastAsia="es-MX" w:bidi="ar-SA"/>
        </w:rPr>
        <w:t>El suiguiente es el eslabon 1 el cual tiene como requisito una altura minima de 33 cm y como se puede observar en el diseño el requisito es cumplido.</w:t>
      </w:r>
    </w:p>
    <w:p w:rsidR="00B17892" w:rsidRPr="00717078" w:rsidRDefault="00B17892" w:rsidP="00B17892">
      <w:pPr>
        <w:rPr>
          <w:rFonts w:ascii="Times New Roman" w:hAnsi="Times New Roman" w:cs="Times New Roman"/>
          <w:sz w:val="28"/>
        </w:rPr>
      </w:pPr>
    </w:p>
    <w:p w:rsidR="00B17892" w:rsidRPr="00717078" w:rsidRDefault="00BC2EA0" w:rsidP="00BC2EA0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7426C631" wp14:editId="0E8E4C60">
            <wp:extent cx="2867025" cy="242594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765" cy="24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8F" w:rsidRPr="00717078" w:rsidRDefault="002853D4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0414BB0C" wp14:editId="2A58695E">
            <wp:extent cx="6610350" cy="381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D4" w:rsidRPr="00717078" w:rsidRDefault="002853D4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1CCF02DB" wp14:editId="4CAD5EE1">
            <wp:extent cx="6645910" cy="402780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A0" w:rsidRPr="00717078" w:rsidRDefault="00BC2EA0" w:rsidP="00EB5D80">
      <w:pPr>
        <w:rPr>
          <w:rFonts w:ascii="Times New Roman" w:hAnsi="Times New Roman" w:cs="Times New Roman"/>
          <w:sz w:val="28"/>
        </w:rPr>
      </w:pPr>
    </w:p>
    <w:p w:rsidR="00BC2EA0" w:rsidRPr="00717078" w:rsidRDefault="00BC2EA0" w:rsidP="00EB5D80">
      <w:pPr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sz w:val="28"/>
        </w:rPr>
        <w:lastRenderedPageBreak/>
        <w:t>En el eslabón 2 se procuró elaborar una pieza donde la mayor parte del material se concentre en el centro, para que esta pieza sea resistente ya que es lugar en el eslabón 2 donde se encuentran esfuerzos considerables.</w:t>
      </w:r>
    </w:p>
    <w:p w:rsidR="00B14BFC" w:rsidRPr="00717078" w:rsidRDefault="00B14BFC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321DB6FB" wp14:editId="39017B79">
            <wp:extent cx="5695950" cy="3276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FC" w:rsidRPr="00717078" w:rsidRDefault="00B14BFC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08EAA4F5" wp14:editId="2CC6EFDF">
            <wp:extent cx="5305425" cy="3867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8" w:rsidRPr="00717078" w:rsidRDefault="004B3318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66ECFF92" wp14:editId="2D1581C5">
            <wp:extent cx="6477000" cy="3362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BC2EA0" w:rsidRPr="00717078" w:rsidRDefault="00EE7EAD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sz w:val="28"/>
        </w:rPr>
        <w:lastRenderedPageBreak/>
        <w:t>En el eslabón tres se optó por un pequeño gancho donde se colocará el peso de los 250gr.</w:t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 </w:t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2D203477" wp14:editId="47898129">
            <wp:extent cx="5876925" cy="3846716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4054" cy="38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9E" w:rsidRPr="00717078" w:rsidRDefault="00EE7EAD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012CEA20" wp14:editId="331E7424">
            <wp:extent cx="6038850" cy="3732595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2898" cy="37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8" w:rsidRPr="00717078" w:rsidRDefault="004B3318" w:rsidP="00EB5D80">
      <w:pPr>
        <w:rPr>
          <w:rFonts w:ascii="Times New Roman" w:hAnsi="Times New Roman" w:cs="Times New Roman"/>
          <w:sz w:val="28"/>
        </w:rPr>
      </w:pPr>
    </w:p>
    <w:p w:rsidR="0099788F" w:rsidRPr="00717078" w:rsidRDefault="0099788F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sz w:val="28"/>
        </w:rPr>
        <w:lastRenderedPageBreak/>
        <w:t>Para la unión de las piezas se utilizarán ejes de 2.5 cm de diámetro.</w:t>
      </w:r>
    </w:p>
    <w:p w:rsidR="008E647B" w:rsidRDefault="00D861AC" w:rsidP="00EB5D80">
      <w:pPr>
        <w:rPr>
          <w:rFonts w:ascii="Times New Roman" w:hAnsi="Times New Roman" w:cs="Times New Roman"/>
          <w:sz w:val="28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6982D" wp14:editId="3698B4B0">
                <wp:simplePos x="0" y="0"/>
                <wp:positionH relativeFrom="margin">
                  <wp:align>left</wp:align>
                </wp:positionH>
                <wp:positionV relativeFrom="paragraph">
                  <wp:posOffset>2607945</wp:posOffset>
                </wp:positionV>
                <wp:extent cx="5657850" cy="638175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04D" w:rsidRPr="00D861AC" w:rsidRDefault="004F704D" w:rsidP="00D861A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Simulación en Ansys: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982D" id="Cuadro de texto 36" o:spid="_x0000_s1032" type="#_x0000_t202" style="position:absolute;margin-left:0;margin-top:205.35pt;width:445.5pt;height:50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" filled="f" stroked="f">
                <v:fill o:detectmouseclick="t"/>
                <v:textbox>
                  <w:txbxContent>
                    <w:p w:rsidR="004F704D" w:rsidRPr="00D861AC" w:rsidRDefault="004F704D" w:rsidP="00D861A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Simulación en Ansys: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47B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1113D715" wp14:editId="412EFF1F">
            <wp:extent cx="2514305" cy="2311854"/>
            <wp:effectExtent l="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91" cy="23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8F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42FE19F9" wp14:editId="29372F30">
            <wp:extent cx="2562225" cy="246367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252" cy="24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AC" w:rsidRDefault="00D861AC" w:rsidP="00EB5D80">
      <w:pPr>
        <w:rPr>
          <w:rFonts w:ascii="Times New Roman" w:hAnsi="Times New Roman" w:cs="Times New Roman"/>
          <w:sz w:val="28"/>
        </w:rPr>
      </w:pPr>
    </w:p>
    <w:p w:rsidR="004F704D" w:rsidRDefault="004F704D" w:rsidP="00EB5D80">
      <w:pPr>
        <w:rPr>
          <w:rFonts w:ascii="Times New Roman" w:hAnsi="Times New Roman" w:cs="Times New Roman"/>
          <w:sz w:val="28"/>
        </w:rPr>
      </w:pPr>
    </w:p>
    <w:p w:rsidR="004F704D" w:rsidRDefault="004F704D" w:rsidP="00EB5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 el Software de Ansys los resultados que se obtuvieron al realizar un análisis estructural arrojaron que el eslabón 3 estará sometido a grandes esfuerzos comparado con los otros eslabones</w:t>
      </w:r>
      <w:r w:rsidR="0085048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por lo cual se tendrá especial atención tan</w:t>
      </w:r>
      <w:r w:rsidR="00850481">
        <w:rPr>
          <w:rFonts w:ascii="Times New Roman" w:hAnsi="Times New Roman" w:cs="Times New Roman"/>
          <w:sz w:val="28"/>
        </w:rPr>
        <w:t>to al motor de la articulación</w:t>
      </w:r>
      <w:r>
        <w:rPr>
          <w:rFonts w:ascii="Times New Roman" w:hAnsi="Times New Roman" w:cs="Times New Roman"/>
          <w:sz w:val="28"/>
        </w:rPr>
        <w:t xml:space="preserve"> entre el eslabón 2-3</w:t>
      </w:r>
      <w:r w:rsidR="00850481">
        <w:rPr>
          <w:rFonts w:ascii="Times New Roman" w:hAnsi="Times New Roman" w:cs="Times New Roman"/>
          <w:sz w:val="28"/>
        </w:rPr>
        <w:t xml:space="preserve"> así como al espesor y material del ultimo eslabón. </w:t>
      </w:r>
    </w:p>
    <w:p w:rsidR="00850481" w:rsidRPr="00717078" w:rsidRDefault="00850481" w:rsidP="00EB5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 positivo que se encuentra en el análisis en Ansys es que ninguno de los eslabones sufre un esfuerzo tan grande como para deformar o generar un fallo en alguno de los eslabones del robot.</w:t>
      </w:r>
    </w:p>
    <w:p w:rsidR="008E647B" w:rsidRDefault="008E647B" w:rsidP="00EB5D80">
      <w:pPr>
        <w:rPr>
          <w:rFonts w:ascii="Times New Roman" w:hAnsi="Times New Roman" w:cs="Times New Roman"/>
          <w:sz w:val="28"/>
        </w:rPr>
      </w:pPr>
    </w:p>
    <w:p w:rsidR="004F704D" w:rsidRDefault="004F704D">
      <w:pPr>
        <w:spacing w:after="429"/>
        <w:ind w:right="164"/>
        <w:jc w:val="center"/>
      </w:pPr>
      <w:r>
        <w:rPr>
          <w:noProof/>
          <w:lang w:val="es-MX" w:eastAsia="es-MX" w:bidi="ar-SA"/>
        </w:rPr>
        <w:drawing>
          <wp:inline distT="0" distB="0" distL="0" distR="0">
            <wp:extent cx="2238375" cy="76200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spacing w:after="0"/>
        <w:ind w:left="3605"/>
      </w:pPr>
      <w:r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5246" w:type="dxa"/>
        <w:tblInd w:w="1796" w:type="dxa"/>
        <w:tblCellMar>
          <w:top w:w="54" w:type="dxa"/>
          <w:left w:w="50" w:type="dxa"/>
        </w:tblCellMar>
        <w:tblLook w:val="04A0" w:firstRow="1" w:lastRow="0" w:firstColumn="1" w:lastColumn="0" w:noHBand="0" w:noVBand="1"/>
      </w:tblPr>
      <w:tblGrid>
        <w:gridCol w:w="2655"/>
        <w:gridCol w:w="2591"/>
      </w:tblGrid>
      <w:tr w:rsidR="004F704D">
        <w:trPr>
          <w:trHeight w:val="259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Thursday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January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31, 2019 </w:t>
            </w:r>
          </w:p>
        </w:tc>
      </w:tr>
      <w:tr w:rsidR="004F704D">
        <w:trPr>
          <w:trHeight w:val="266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Thursday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January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31, 2019 </w:t>
            </w:r>
          </w:p>
        </w:tc>
      </w:tr>
      <w:tr w:rsidR="004F704D">
        <w:trPr>
          <w:trHeight w:val="264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Version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19.1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Before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1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After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Default="004F704D">
      <w:pPr>
        <w:spacing w:after="0"/>
        <w:ind w:left="-1"/>
        <w:jc w:val="right"/>
      </w:pPr>
      <w:r>
        <w:rPr>
          <w:noProof/>
          <w:lang w:val="es-MX" w:eastAsia="es-MX" w:bidi="ar-SA"/>
        </w:rPr>
        <w:drawing>
          <wp:inline distT="0" distB="0" distL="0" distR="0">
            <wp:extent cx="5715000" cy="47625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pStyle w:val="Ttulo1"/>
        <w:spacing w:after="135"/>
        <w:ind w:left="-5"/>
      </w:pPr>
      <w:proofErr w:type="spellStart"/>
      <w:r>
        <w:t>Contents</w:t>
      </w:r>
      <w:proofErr w:type="spellEnd"/>
      <w:r>
        <w:t xml:space="preserve"> </w:t>
      </w:r>
    </w:p>
    <w:p w:rsidR="004F704D" w:rsidRDefault="004F704D" w:rsidP="004F704D">
      <w:pPr>
        <w:numPr>
          <w:ilvl w:val="0"/>
          <w:numId w:val="1"/>
        </w:numPr>
        <w:spacing w:after="252" w:line="259" w:lineRule="auto"/>
        <w:ind w:right="5471" w:hanging="360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0"/>
          <w:numId w:val="1"/>
        </w:numPr>
        <w:spacing w:after="0" w:line="259" w:lineRule="auto"/>
        <w:ind w:right="5471" w:hanging="360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Model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(A4)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1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Parts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Materials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2"/>
        </w:numPr>
        <w:spacing w:after="0" w:line="259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Steel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Pr="004F704D" w:rsidRDefault="004F704D">
      <w:pPr>
        <w:numPr>
          <w:ilvl w:val="1"/>
          <w:numId w:val="2"/>
        </w:numPr>
        <w:spacing w:after="1" w:line="227" w:lineRule="auto"/>
        <w:ind w:right="4522" w:firstLine="720"/>
        <w:rPr>
          <w:lang w:val="en-US"/>
        </w:rPr>
      </w:pP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PVC Foam (60 kg m^-3)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F704D">
        <w:rPr>
          <w:rFonts w:ascii="Courier New" w:eastAsia="Courier New" w:hAnsi="Courier New" w:cs="Courier New"/>
          <w:sz w:val="20"/>
          <w:lang w:val="en-US"/>
        </w:rPr>
        <w:t>o</w:t>
      </w:r>
      <w:proofErr w:type="spellEnd"/>
      <w:r w:rsidRPr="004F704D">
        <w:rPr>
          <w:rFonts w:ascii="Arial" w:eastAsia="Arial" w:hAnsi="Arial" w:cs="Arial"/>
          <w:sz w:val="20"/>
          <w:lang w:val="en-US"/>
        </w:rPr>
        <w:t xml:space="preserve"> </w:t>
      </w:r>
      <w:r w:rsidRPr="004F704D">
        <w:rPr>
          <w:rFonts w:ascii="Arial" w:eastAsia="Arial" w:hAnsi="Arial" w:cs="Arial"/>
          <w:sz w:val="20"/>
          <w:lang w:val="en-US"/>
        </w:rPr>
        <w:tab/>
      </w: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F704D">
        <w:rPr>
          <w:rFonts w:ascii="Courier New" w:eastAsia="Courier New" w:hAnsi="Courier New" w:cs="Courier New"/>
          <w:sz w:val="20"/>
          <w:lang w:val="en-US"/>
        </w:rPr>
        <w:t>o</w:t>
      </w:r>
      <w:r w:rsidRPr="004F704D">
        <w:rPr>
          <w:rFonts w:ascii="Arial" w:eastAsia="Arial" w:hAnsi="Arial" w:cs="Arial"/>
          <w:sz w:val="20"/>
          <w:lang w:val="en-US"/>
        </w:rPr>
        <w:t xml:space="preserve"> </w:t>
      </w:r>
      <w:r w:rsidRPr="004F704D">
        <w:rPr>
          <w:rFonts w:ascii="Arial" w:eastAsia="Arial" w:hAnsi="Arial" w:cs="Arial"/>
          <w:sz w:val="20"/>
          <w:lang w:val="en-US"/>
        </w:rPr>
        <w:tab/>
      </w: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27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1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tabs>
          <w:tab w:val="center" w:pos="1140"/>
          <w:tab w:val="center" w:pos="2433"/>
        </w:tabs>
        <w:spacing w:after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Static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Analysis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Settings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7" w:line="227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(A6)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7" w:line="227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80" w:line="227" w:lineRule="auto"/>
        <w:ind w:hanging="360"/>
      </w:pPr>
      <w:proofErr w:type="gramStart"/>
      <w:r>
        <w:rPr>
          <w:rFonts w:ascii="Arial" w:eastAsia="Arial" w:hAnsi="Arial" w:cs="Arial"/>
          <w:color w:val="3B577D"/>
          <w:sz w:val="20"/>
          <w:u w:val="single" w:color="3B577D"/>
        </w:rPr>
        <w:t>Total</w:t>
      </w:r>
      <w:proofErr w:type="gram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Deformation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0"/>
          <w:numId w:val="1"/>
        </w:numPr>
        <w:spacing w:after="411" w:line="227" w:lineRule="auto"/>
        <w:ind w:right="5471" w:hanging="360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lastRenderedPageBreak/>
        <w:t>Material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PVC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Foam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(60 kg m^-3)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pStyle w:val="Ttulo1"/>
        <w:ind w:left="-5"/>
      </w:pPr>
      <w:proofErr w:type="spellStart"/>
      <w:r>
        <w:t>Units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58" w:type="dxa"/>
        <w:tblInd w:w="1391" w:type="dxa"/>
        <w:tblCellMar>
          <w:top w:w="57" w:type="dxa"/>
          <w:left w:w="49" w:type="dxa"/>
        </w:tblCellMar>
        <w:tblLook w:val="04A0" w:firstRow="1" w:lastRow="0" w:firstColumn="1" w:lastColumn="0" w:noHBand="0" w:noVBand="1"/>
      </w:tblPr>
      <w:tblGrid>
        <w:gridCol w:w="1753"/>
        <w:gridCol w:w="4305"/>
      </w:tblGrid>
      <w:tr w:rsidR="004F704D" w:rsidRPr="001B6076">
        <w:trPr>
          <w:trHeight w:val="262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ind w:left="4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4F704D">
        <w:trPr>
          <w:trHeight w:val="263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Degrees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Velocity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4F704D">
        <w:trPr>
          <w:trHeight w:val="261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:rsidR="004F704D" w:rsidRDefault="004F704D">
      <w:pPr>
        <w:pStyle w:val="Ttulo1"/>
        <w:spacing w:after="165"/>
        <w:ind w:left="-5"/>
      </w:pPr>
      <w:proofErr w:type="spellStart"/>
      <w:r>
        <w:t>Model</w:t>
      </w:r>
      <w:proofErr w:type="spellEnd"/>
      <w:r>
        <w:t xml:space="preserve"> (A4) </w:t>
      </w:r>
    </w:p>
    <w:p w:rsidR="004F704D" w:rsidRDefault="004F704D">
      <w:pPr>
        <w:pStyle w:val="Ttulo2"/>
        <w:ind w:left="-5"/>
      </w:pPr>
      <w:proofErr w:type="spellStart"/>
      <w:r>
        <w:t>Geometry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2 </w:t>
      </w:r>
    </w:p>
    <w:p w:rsidR="004F704D" w:rsidRDefault="004F704D">
      <w:pPr>
        <w:spacing w:after="0"/>
        <w:ind w:left="10" w:right="3549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Geometry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400" w:type="dxa"/>
        <w:tblInd w:w="718" w:type="dxa"/>
        <w:tblCellMar>
          <w:top w:w="54" w:type="dxa"/>
          <w:left w:w="50" w:type="dxa"/>
        </w:tblCellMar>
        <w:tblLook w:val="04A0" w:firstRow="1" w:lastRow="0" w:firstColumn="1" w:lastColumn="0" w:noHBand="0" w:noVBand="1"/>
      </w:tblPr>
      <w:tblGrid>
        <w:gridCol w:w="3376"/>
        <w:gridCol w:w="4024"/>
      </w:tblGrid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4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 w:rsidRPr="001B6076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Source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C:\Users\ricar\Downloads\Ensamblaje1.SAT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ACIS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Control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Style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Color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Box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0.5915 m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0.56722 m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Volume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7.5148e-003 m³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0.45089 kg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Scale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Factor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7449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3269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Assign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Default Material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Basic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Solid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Parameters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Independent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Parameter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Key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ANS;DS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Attributes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Named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Material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Associativity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ind w:right="49"/>
              <w:jc w:val="right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Reader Mode Saves Updated File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Instances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Smart CAD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Parts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3-D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Import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Decompose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Disjoint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Enclosure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Symmetry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</w:tbl>
    <w:p w:rsidR="004F704D" w:rsidRDefault="004F704D">
      <w:pPr>
        <w:spacing w:after="3"/>
        <w:ind w:left="2962" w:right="3190" w:firstLine="1039"/>
      </w:pPr>
      <w:r>
        <w:rPr>
          <w:rFonts w:ascii="Arial" w:eastAsia="Arial" w:hAnsi="Arial" w:cs="Arial"/>
          <w:b/>
          <w:sz w:val="20"/>
        </w:rPr>
        <w:t xml:space="preserve">TABLE 3 </w:t>
      </w: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Geometry</w:t>
      </w:r>
      <w:proofErr w:type="spellEnd"/>
      <w:r>
        <w:rPr>
          <w:rFonts w:ascii="Arial" w:eastAsia="Arial" w:hAnsi="Arial" w:cs="Arial"/>
          <w:b/>
          <w:sz w:val="20"/>
        </w:rPr>
        <w:t xml:space="preserve"> &gt; </w:t>
      </w:r>
      <w:proofErr w:type="spellStart"/>
      <w:r>
        <w:rPr>
          <w:rFonts w:ascii="Arial" w:eastAsia="Arial" w:hAnsi="Arial" w:cs="Arial"/>
          <w:b/>
          <w:sz w:val="20"/>
        </w:rPr>
        <w:t>Parts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819" w:type="dxa"/>
        <w:tblInd w:w="9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1650"/>
        <w:gridCol w:w="1191"/>
        <w:gridCol w:w="1303"/>
        <w:gridCol w:w="1108"/>
        <w:gridCol w:w="1190"/>
        <w:gridCol w:w="1190"/>
        <w:gridCol w:w="1187"/>
      </w:tblGrid>
      <w:tr w:rsidR="004F704D">
        <w:trPr>
          <w:trHeight w:val="262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Meshed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31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left="56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Graphics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Visible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Transparency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31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left="1058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821" w:firstLine="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left="12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Flexible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right="9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</w:t>
            </w:r>
            <w:proofErr w:type="spellEnd"/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left="-96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8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Reference </w:t>
            </w:r>
          </w:p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44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Material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Assignment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PVC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(60 kg m^-3)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37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Thermal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Box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0.13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2.9e-002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0.36507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0.28982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0.39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2.9e-002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0.19537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0.40608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0.115 m </w:t>
            </w:r>
          </w:p>
        </w:tc>
      </w:tr>
      <w:tr w:rsidR="004F704D">
        <w:trPr>
          <w:trHeight w:val="263"/>
        </w:trPr>
        <w:tc>
          <w:tcPr>
            <w:tcW w:w="8819" w:type="dxa"/>
            <w:gridSpan w:val="7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Volume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2.6678e-003 m³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8.489e-005 m³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3.3863e-004 m³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1.0997e-003 m³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3.2388e-003 m³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71"/>
            </w:pPr>
            <w:r>
              <w:rPr>
                <w:rFonts w:ascii="Arial" w:eastAsia="Arial" w:hAnsi="Arial" w:cs="Arial"/>
                <w:sz w:val="20"/>
              </w:rPr>
              <w:t xml:space="preserve">0.16007 kg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5.0934e-003 kg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2.0318e-002 kg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6.5985e-002 kg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0.19433 kg </w:t>
            </w:r>
          </w:p>
        </w:tc>
      </w:tr>
      <w:tr w:rsidR="004F704D">
        <w:trPr>
          <w:trHeight w:val="49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-2.1442e002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31" w:hanging="149"/>
            </w:pPr>
            <w:r>
              <w:rPr>
                <w:rFonts w:ascii="Arial" w:eastAsia="Arial" w:hAnsi="Arial" w:cs="Arial"/>
                <w:sz w:val="20"/>
              </w:rPr>
              <w:t xml:space="preserve">-2.0376e002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-2.0411e002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-2.2199e002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-2.1205e002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-2.1442e002 m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2354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-1.9941e-002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0.22996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0.10903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0.30709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-1.9941e002 m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3"/>
            </w:pPr>
            <w:r>
              <w:rPr>
                <w:rFonts w:ascii="Arial" w:eastAsia="Arial" w:hAnsi="Arial" w:cs="Arial"/>
                <w:sz w:val="20"/>
              </w:rPr>
              <w:t xml:space="preserve">0.28845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0.525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0.62722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0.57776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20"/>
              </w:rPr>
              <w:t xml:space="preserve">0.5068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0.16649 m </w:t>
            </w:r>
          </w:p>
        </w:tc>
      </w:tr>
      <w:tr w:rsidR="004F704D">
        <w:trPr>
          <w:trHeight w:val="49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Ip1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2.1001e-003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5.2936e-007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1.4711e-004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8.9273e-004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7.7403e-004 kg·m²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Ip2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2.0985e-003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7.4379e-006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6.7182e-005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8.1876e-004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7.7403e-004 kg·m² </w:t>
            </w:r>
          </w:p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Ip3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6.6596e-004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7.4379e-006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1.6504e-004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1.9244e-004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1.3593e-003 kg·m² </w:t>
            </w:r>
          </w:p>
        </w:tc>
      </w:tr>
      <w:tr w:rsidR="004F704D">
        <w:trPr>
          <w:trHeight w:val="264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1588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305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2551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1984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716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775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1096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963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339 </w:t>
            </w:r>
          </w:p>
        </w:tc>
      </w:tr>
      <w:tr w:rsidR="004F704D">
        <w:trPr>
          <w:trHeight w:val="262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t>Coordinate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</w:p>
    <w:p w:rsidR="004F704D" w:rsidRDefault="004F704D">
      <w:pPr>
        <w:pStyle w:val="Ttulo3"/>
        <w:ind w:right="228"/>
      </w:pPr>
      <w:r>
        <w:t xml:space="preserve">TABLE 4 </w:t>
      </w:r>
    </w:p>
    <w:p w:rsidR="004F704D" w:rsidRPr="004F704D" w:rsidRDefault="004F704D">
      <w:pPr>
        <w:spacing w:after="0"/>
        <w:ind w:left="10" w:right="2026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Coordinate Systems &gt; Coordinate System </w:t>
      </w:r>
    </w:p>
    <w:tbl>
      <w:tblPr>
        <w:tblStyle w:val="TableGrid"/>
        <w:tblW w:w="4489" w:type="dxa"/>
        <w:tblInd w:w="2174" w:type="dxa"/>
        <w:tblCellMar>
          <w:top w:w="55" w:type="dxa"/>
          <w:left w:w="49" w:type="dxa"/>
        </w:tblCellMar>
        <w:tblLook w:val="04A0" w:firstRow="1" w:lastRow="0" w:firstColumn="1" w:lastColumn="0" w:noHBand="0" w:noVBand="1"/>
      </w:tblPr>
      <w:tblGrid>
        <w:gridCol w:w="2054"/>
        <w:gridCol w:w="2435"/>
      </w:tblGrid>
      <w:tr w:rsidR="004F704D">
        <w:trPr>
          <w:trHeight w:val="262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Cartesian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ID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 </w:t>
            </w:r>
          </w:p>
        </w:tc>
      </w:tr>
      <w:tr w:rsidR="004F704D">
        <w:trPr>
          <w:trHeight w:val="268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4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Directional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Vectors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[ 1. 0. 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[ 0. 1. 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2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[ 0. 0. 1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t>Connections</w:t>
      </w:r>
      <w:proofErr w:type="spellEnd"/>
      <w:r>
        <w:t xml:space="preserve"> </w:t>
      </w:r>
    </w:p>
    <w:p w:rsidR="004F704D" w:rsidRDefault="004F704D">
      <w:pPr>
        <w:pStyle w:val="Ttulo3"/>
        <w:ind w:right="228"/>
      </w:pPr>
      <w:r>
        <w:t xml:space="preserve">TABLE 5 </w:t>
      </w:r>
      <w:proofErr w:type="spellStart"/>
      <w:r>
        <w:t>Model</w:t>
      </w:r>
      <w:proofErr w:type="spellEnd"/>
      <w:r>
        <w:t xml:space="preserve"> (A4) &gt; </w:t>
      </w:r>
      <w:proofErr w:type="spellStart"/>
      <w:r>
        <w:t>Connections</w:t>
      </w:r>
      <w:proofErr w:type="spellEnd"/>
      <w:r>
        <w:t xml:space="preserve"> </w:t>
      </w:r>
    </w:p>
    <w:tbl>
      <w:tblPr>
        <w:tblStyle w:val="TableGrid"/>
        <w:tblW w:w="5291" w:type="dxa"/>
        <w:tblInd w:w="1773" w:type="dxa"/>
        <w:tblCellMar>
          <w:top w:w="51" w:type="dxa"/>
          <w:left w:w="49" w:type="dxa"/>
        </w:tblCellMar>
        <w:tblLook w:val="04A0" w:firstRow="1" w:lastRow="0" w:firstColumn="1" w:lastColumn="0" w:noHBand="0" w:noVBand="1"/>
      </w:tblPr>
      <w:tblGrid>
        <w:gridCol w:w="4022"/>
        <w:gridCol w:w="1269"/>
      </w:tblGrid>
      <w:tr w:rsidR="004F704D">
        <w:trPr>
          <w:trHeight w:val="257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1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5291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Generate Automatic Connection On Refresh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5291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Transparency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1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Enabled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</w:tbl>
    <w:p w:rsidR="004F704D" w:rsidRDefault="004F704D">
      <w:pPr>
        <w:pStyle w:val="Ttulo3"/>
        <w:ind w:right="228"/>
      </w:pPr>
      <w:r>
        <w:t xml:space="preserve">TABLE 6 </w:t>
      </w:r>
    </w:p>
    <w:p w:rsidR="004F704D" w:rsidRDefault="004F704D">
      <w:pPr>
        <w:spacing w:after="3"/>
        <w:ind w:left="2655" w:hanging="10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Connections</w:t>
      </w:r>
      <w:proofErr w:type="spellEnd"/>
      <w:r>
        <w:rPr>
          <w:rFonts w:ascii="Arial" w:eastAsia="Arial" w:hAnsi="Arial" w:cs="Arial"/>
          <w:b/>
          <w:sz w:val="20"/>
        </w:rPr>
        <w:t xml:space="preserve"> &gt; </w:t>
      </w:r>
      <w:proofErr w:type="spellStart"/>
      <w:r>
        <w:rPr>
          <w:rFonts w:ascii="Arial" w:eastAsia="Arial" w:hAnsi="Arial" w:cs="Arial"/>
          <w:b/>
          <w:sz w:val="20"/>
        </w:rPr>
        <w:t>Contacts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4100" w:type="dxa"/>
        <w:tblInd w:w="2368" w:type="dxa"/>
        <w:tblCellMar>
          <w:top w:w="51" w:type="dxa"/>
          <w:left w:w="49" w:type="dxa"/>
        </w:tblCellMar>
        <w:tblLook w:val="04A0" w:firstRow="1" w:lastRow="0" w:firstColumn="1" w:lastColumn="0" w:noHBand="0" w:noVBand="1"/>
      </w:tblPr>
      <w:tblGrid>
        <w:gridCol w:w="2242"/>
        <w:gridCol w:w="1858"/>
      </w:tblGrid>
      <w:tr w:rsidR="004F704D">
        <w:trPr>
          <w:trHeight w:val="257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Slider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Slider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2.1348e-003 m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Overlap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Cylindrical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Faces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Include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Priority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Include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Group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Search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Across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1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1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</w:tbl>
    <w:p w:rsidR="004F704D" w:rsidRDefault="004F704D">
      <w:pPr>
        <w:pStyle w:val="Ttulo3"/>
        <w:ind w:right="228"/>
      </w:pPr>
      <w:r>
        <w:lastRenderedPageBreak/>
        <w:t xml:space="preserve">TABLE 7 </w:t>
      </w:r>
    </w:p>
    <w:p w:rsidR="004F704D" w:rsidRPr="004F704D" w:rsidRDefault="004F704D">
      <w:pPr>
        <w:spacing w:after="0"/>
        <w:ind w:left="10" w:right="1963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tbl>
      <w:tblPr>
        <w:tblStyle w:val="TableGrid"/>
        <w:tblW w:w="8819" w:type="dxa"/>
        <w:tblInd w:w="9" w:type="dxa"/>
        <w:tblCellMar>
          <w:top w:w="54" w:type="dxa"/>
        </w:tblCellMar>
        <w:tblLook w:val="04A0" w:firstRow="1" w:lastRow="0" w:firstColumn="1" w:lastColumn="0" w:noHBand="0" w:noVBand="1"/>
      </w:tblPr>
      <w:tblGrid>
        <w:gridCol w:w="1851"/>
        <w:gridCol w:w="1098"/>
        <w:gridCol w:w="1176"/>
        <w:gridCol w:w="1174"/>
        <w:gridCol w:w="1174"/>
        <w:gridCol w:w="1174"/>
        <w:gridCol w:w="1172"/>
      </w:tblGrid>
      <w:tr w:rsidR="004F704D">
        <w:trPr>
          <w:trHeight w:val="49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62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2275" w:type="dxa"/>
            <w:gridSpan w:val="2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-1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3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Faces </w:t>
            </w:r>
          </w:p>
        </w:tc>
        <w:tc>
          <w:tcPr>
            <w:tcW w:w="3521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Faces </w:t>
            </w:r>
          </w:p>
        </w:tc>
        <w:tc>
          <w:tcPr>
            <w:tcW w:w="3521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1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 </w:t>
            </w:r>
          </w:p>
        </w:tc>
        <w:tc>
          <w:tcPr>
            <w:tcW w:w="2347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6 </w:t>
            </w:r>
          </w:p>
        </w:tc>
        <w:tc>
          <w:tcPr>
            <w:tcW w:w="2347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  <w:tc>
          <w:tcPr>
            <w:tcW w:w="234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5 </w:t>
            </w:r>
          </w:p>
        </w:tc>
      </w:tr>
      <w:tr w:rsidR="004F704D">
        <w:trPr>
          <w:trHeight w:val="261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Protected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082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57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91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Bonded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Automatic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2.1348e-003 m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4" w:space="0" w:color="A5BAD5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89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Formulation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Small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Sliding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730" w:hanging="13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Penetration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729" w:hanging="8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Elastic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Slip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Normal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Pinball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26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Modification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49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1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lastRenderedPageBreak/>
        <w:t>Mesh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8 </w:t>
      </w:r>
    </w:p>
    <w:p w:rsidR="004F704D" w:rsidRDefault="004F704D">
      <w:pPr>
        <w:spacing w:after="0"/>
        <w:ind w:left="10" w:right="3762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Mesh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6056" w:type="dxa"/>
        <w:tblInd w:w="1391" w:type="dxa"/>
        <w:tblCellMar>
          <w:top w:w="55" w:type="dxa"/>
          <w:left w:w="49" w:type="dxa"/>
        </w:tblCellMar>
        <w:tblLook w:val="04A0" w:firstRow="1" w:lastRow="0" w:firstColumn="1" w:lastColumn="0" w:noHBand="0" w:noVBand="1"/>
      </w:tblPr>
      <w:tblGrid>
        <w:gridCol w:w="3853"/>
        <w:gridCol w:w="2203"/>
      </w:tblGrid>
      <w:tr w:rsidR="004F704D">
        <w:trPr>
          <w:trHeight w:val="262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71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Style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Color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3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Defaults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Preference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Order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3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Sizing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A5BAD5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(2)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Defeaturing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Defeature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Center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Coarse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Initial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Assembly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Box Diagonal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0.85394 m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Area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9.6923e-003 m²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1.3427e-003 m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87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1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57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Error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Limits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 xml:space="preserve">Standard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(0.050000)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Smoothing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605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Automatic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Smooth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0.272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Layers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Growth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1.2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Algorithm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View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605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lastRenderedPageBreak/>
              <w:t xml:space="preserve">Number of CPUs for Parallel Part Meshing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Straight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Retries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(4)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Rigid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Dimensionally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Reduced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Mesher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Topology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Pinch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Define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Pinch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Refresh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605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7449 </w:t>
            </w:r>
          </w:p>
        </w:tc>
      </w:tr>
      <w:tr w:rsidR="004F704D">
        <w:trPr>
          <w:trHeight w:val="262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3269 </w:t>
            </w:r>
          </w:p>
        </w:tc>
      </w:tr>
    </w:tbl>
    <w:p w:rsidR="004F704D" w:rsidRDefault="004F704D">
      <w:pPr>
        <w:pStyle w:val="Ttulo1"/>
        <w:ind w:left="-5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(A5) </w:t>
      </w:r>
    </w:p>
    <w:p w:rsidR="004F704D" w:rsidRDefault="004F704D">
      <w:pPr>
        <w:pStyle w:val="Ttulo2"/>
        <w:spacing w:after="3"/>
        <w:ind w:right="228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9 </w:t>
      </w:r>
      <w:proofErr w:type="spellStart"/>
      <w:r>
        <w:rPr>
          <w:rFonts w:ascii="Arial" w:eastAsia="Arial" w:hAnsi="Arial" w:cs="Arial"/>
          <w:color w:val="000000"/>
          <w:sz w:val="20"/>
        </w:rPr>
        <w:t>Model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color w:val="000000"/>
          <w:sz w:val="20"/>
        </w:rPr>
        <w:t>Analysis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tbl>
      <w:tblPr>
        <w:tblStyle w:val="TableGrid"/>
        <w:tblW w:w="4367" w:type="dxa"/>
        <w:tblInd w:w="2235" w:type="dxa"/>
        <w:tblCellMar>
          <w:top w:w="51" w:type="dxa"/>
          <w:left w:w="5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4F704D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(A5)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Target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APDL </w:t>
            </w:r>
          </w:p>
        </w:tc>
      </w:tr>
      <w:tr w:rsidR="004F704D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4F704D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Default="004F704D">
      <w:pPr>
        <w:pStyle w:val="Ttulo2"/>
        <w:spacing w:after="3"/>
        <w:ind w:right="225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10 </w:t>
      </w:r>
    </w:p>
    <w:p w:rsidR="004F704D" w:rsidRPr="004F704D" w:rsidRDefault="004F704D">
      <w:pPr>
        <w:spacing w:after="0"/>
        <w:ind w:left="10" w:right="2074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Analysis Settings </w:t>
      </w:r>
    </w:p>
    <w:tbl>
      <w:tblPr>
        <w:tblStyle w:val="TableGrid"/>
        <w:tblW w:w="7422" w:type="dxa"/>
        <w:tblInd w:w="707" w:type="dxa"/>
        <w:tblCellMar>
          <w:left w:w="49" w:type="dxa"/>
        </w:tblCellMar>
        <w:tblLook w:val="04A0" w:firstRow="1" w:lastRow="0" w:firstColumn="1" w:lastColumn="0" w:noHBand="0" w:noVBand="1"/>
      </w:tblPr>
      <w:tblGrid>
        <w:gridCol w:w="2732"/>
        <w:gridCol w:w="4690"/>
      </w:tblGrid>
      <w:tr w:rsidR="004F704D">
        <w:trPr>
          <w:trHeight w:val="257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6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Settings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4690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Current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s </w:t>
            </w:r>
          </w:p>
        </w:tc>
      </w:tr>
      <w:tr w:rsidR="004F704D">
        <w:trPr>
          <w:trHeight w:val="262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Auto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57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Weak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Springs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Pivot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Large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Relief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Rotordynamics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Coriolis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ind w:right="51"/>
              <w:jc w:val="right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Retain Files After Full Solve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Combine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742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>Newton-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Raphson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Displacement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Search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Stabilization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4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Stress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Nodal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Forces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Miscellaneous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Miscellaneous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Store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At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742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Data Management </w:t>
            </w:r>
          </w:p>
        </w:tc>
      </w:tr>
      <w:tr w:rsidR="004F704D" w:rsidRPr="001B6076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ind w:left="1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C:\Users\ricar\Desktop\123_files\dp0\SYS-1\MECH\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Scratch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-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Delete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Unneeded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1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spacing w:after="3"/>
        <w:ind w:right="225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11 </w:t>
      </w:r>
    </w:p>
    <w:p w:rsidR="004F704D" w:rsidRPr="004F704D" w:rsidRDefault="004F704D">
      <w:pPr>
        <w:spacing w:after="3"/>
        <w:ind w:left="2400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6913" w:type="dxa"/>
        <w:tblInd w:w="962" w:type="dxa"/>
        <w:tblCellMar>
          <w:top w:w="11" w:type="dxa"/>
          <w:left w:w="7" w:type="dxa"/>
        </w:tblCellMar>
        <w:tblLook w:val="04A0" w:firstRow="1" w:lastRow="0" w:firstColumn="1" w:lastColumn="0" w:noHBand="0" w:noVBand="1"/>
      </w:tblPr>
      <w:tblGrid>
        <w:gridCol w:w="1799"/>
        <w:gridCol w:w="1348"/>
        <w:gridCol w:w="1332"/>
        <w:gridCol w:w="2434"/>
      </w:tblGrid>
      <w:tr w:rsidR="004F704D">
        <w:trPr>
          <w:trHeight w:val="257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Remote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14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6913" w:type="dxa"/>
            <w:gridSpan w:val="4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14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tabs>
                <w:tab w:val="center" w:pos="666"/>
                <w:tab w:val="center" w:pos="1341"/>
                <w:tab w:val="center" w:pos="200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4 Faces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noProof/>
                <w:lang w:val="es-MX"/>
              </w:rPr>
              <mc:AlternateContent>
                <mc:Choice Requires="wpg">
                  <w:drawing>
                    <wp:inline distT="0" distB="0" distL="0" distR="0">
                      <wp:extent cx="9144" cy="158496"/>
                      <wp:effectExtent l="0" t="0" r="0" b="0"/>
                      <wp:docPr id="53532" name="Group 53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158496"/>
                                <a:chOff x="0" y="0"/>
                                <a:chExt cx="9144" cy="158496"/>
                              </a:xfrm>
                            </wpg:grpSpPr>
                            <wps:wsp>
                              <wps:cNvPr id="56989" name="Shape 5698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A99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90" name="Shape 56990"/>
                              <wps:cNvSpPr/>
                              <wps:spPr>
                                <a:xfrm>
                                  <a:off x="0" y="6097"/>
                                  <a:ext cx="9144" cy="15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39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399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A99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2BABE" id="Group 53532" o:spid="_x0000_s1026" style="width:.7pt;height:12.5pt;mso-position-horizontal-relative:char;mso-position-vertical-relative:line" coordsize="9144,15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">
                      <v:shape id="Shape 56989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" path="m,l9144,r,9144l,9144,,e" fillcolor="#7a99c0" stroked="f" strokeweight="0">
                        <v:stroke miterlimit="83231f" joinstyle="miter"/>
                        <v:path arrowok="t" textboxrect="0,0,9144,9144"/>
                      </v:shape>
                      <v:shape id="Shape 56990" o:spid="_x0000_s1028" style="position:absolute;top:6097;width:9144;height:152399;visibility:visible;mso-wrap-style:square;v-text-anchor:top" coordsize="9144,15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" path="m,l9144,r,152399l,152399,,e" fillcolor="#7a99c0" stroked="f" strokeweight="0">
                        <v:stroke miterlimit="83231f" joinstyle="miter"/>
                        <v:path arrowok="t" textboxrect="0,0,9144,15239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ab/>
              <w:t xml:space="preserve">3 Faces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4.4624e-002 m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-1.9941e-002 m </w:t>
            </w:r>
          </w:p>
        </w:tc>
      </w:tr>
      <w:tr w:rsidR="004F704D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0.525 m </w:t>
            </w:r>
          </w:p>
        </w:tc>
      </w:tr>
      <w:tr w:rsidR="004F704D">
        <w:trPr>
          <w:trHeight w:val="257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Location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479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6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Remote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right="-5"/>
              <w:jc w:val="right"/>
            </w:pPr>
            <w:r>
              <w:rPr>
                <w:rFonts w:ascii="Arial" w:eastAsia="Arial" w:hAnsi="Arial" w:cs="Arial"/>
                <w:sz w:val="20"/>
              </w:rPr>
              <w:t>No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20"/>
              </w:rPr>
              <w:t xml:space="preserve">Vector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Magnitude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1"/>
              <w:jc w:val="both"/>
            </w:pPr>
            <w:r>
              <w:rPr>
                <w:rFonts w:ascii="Arial" w:eastAsia="Arial" w:hAnsi="Arial" w:cs="Arial"/>
                <w:sz w:val="20"/>
              </w:rPr>
              <w:t>3.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11.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9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Deformable </w:t>
            </w:r>
          </w:p>
        </w:tc>
      </w:tr>
      <w:tr w:rsidR="004F704D">
        <w:trPr>
          <w:trHeight w:val="268"/>
        </w:trPr>
        <w:tc>
          <w:tcPr>
            <w:tcW w:w="4479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48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Pinball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spacing w:after="3"/>
        <w:ind w:left="3953" w:hanging="10"/>
      </w:pPr>
      <w:r>
        <w:rPr>
          <w:rFonts w:ascii="Arial" w:eastAsia="Arial" w:hAnsi="Arial" w:cs="Arial"/>
          <w:b/>
          <w:sz w:val="20"/>
        </w:rPr>
        <w:t xml:space="preserve">FIGURE 1 </w:t>
      </w:r>
    </w:p>
    <w:p w:rsidR="004F704D" w:rsidRPr="004F704D" w:rsidRDefault="004F704D">
      <w:pPr>
        <w:spacing w:after="3"/>
        <w:ind w:left="242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:rsidR="004F704D" w:rsidRPr="001B6076" w:rsidRDefault="004F704D">
      <w:pPr>
        <w:spacing w:after="218"/>
        <w:ind w:left="-1" w:right="5"/>
        <w:jc w:val="right"/>
        <w:rPr>
          <w:lang w:val="en-US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715000" cy="3810000"/>
            <wp:effectExtent l="0" t="0" r="0" b="0"/>
            <wp:docPr id="5700" name="Picture 5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" name="Picture 570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076">
        <w:rPr>
          <w:rFonts w:ascii="Arial" w:eastAsia="Arial" w:hAnsi="Arial" w:cs="Arial"/>
          <w:sz w:val="20"/>
          <w:lang w:val="en-US"/>
        </w:rPr>
        <w:t xml:space="preserve"> </w:t>
      </w:r>
    </w:p>
    <w:p w:rsidR="004F704D" w:rsidRPr="004F704D" w:rsidRDefault="004F704D">
      <w:pPr>
        <w:spacing w:after="3"/>
        <w:ind w:left="3953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FIGURE 2 </w:t>
      </w:r>
    </w:p>
    <w:p w:rsidR="004F704D" w:rsidRPr="004F704D" w:rsidRDefault="004F704D">
      <w:pPr>
        <w:spacing w:after="3"/>
        <w:ind w:left="2026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Remote Force </w:t>
      </w:r>
    </w:p>
    <w:p w:rsidR="004F704D" w:rsidRPr="001B6076" w:rsidRDefault="004F704D">
      <w:pPr>
        <w:spacing w:after="283"/>
        <w:ind w:left="-1" w:right="5"/>
        <w:jc w:val="right"/>
        <w:rPr>
          <w:lang w:val="en-US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715000" cy="3810000"/>
            <wp:effectExtent l="0" t="0" r="0" b="0"/>
            <wp:docPr id="6026" name="Picture 6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" name="Picture 60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076">
        <w:rPr>
          <w:rFonts w:ascii="Arial" w:eastAsia="Arial" w:hAnsi="Arial" w:cs="Arial"/>
          <w:sz w:val="20"/>
          <w:lang w:val="en-US"/>
        </w:rPr>
        <w:t xml:space="preserve"> </w:t>
      </w:r>
    </w:p>
    <w:p w:rsidR="004F704D" w:rsidRPr="004F704D" w:rsidRDefault="004F704D">
      <w:pPr>
        <w:pStyle w:val="Ttulo2"/>
        <w:ind w:left="-5"/>
        <w:rPr>
          <w:lang w:val="en-US"/>
        </w:rPr>
      </w:pPr>
      <w:r w:rsidRPr="004F704D">
        <w:rPr>
          <w:lang w:val="en-US"/>
        </w:rPr>
        <w:t xml:space="preserve">Solution (A6) </w:t>
      </w:r>
    </w:p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12 Model (A4) &gt; Static Structural (A5) &gt; Solution </w:t>
      </w:r>
    </w:p>
    <w:tbl>
      <w:tblPr>
        <w:tblStyle w:val="TableGrid"/>
        <w:tblW w:w="3632" w:type="dxa"/>
        <w:tblInd w:w="2602" w:type="dxa"/>
        <w:tblCellMar>
          <w:top w:w="51" w:type="dxa"/>
          <w:left w:w="50" w:type="dxa"/>
        </w:tblCellMar>
        <w:tblLook w:val="04A0" w:firstRow="1" w:lastRow="0" w:firstColumn="1" w:lastColumn="0" w:noHBand="0" w:noVBand="1"/>
      </w:tblPr>
      <w:tblGrid>
        <w:gridCol w:w="2376"/>
        <w:gridCol w:w="1256"/>
      </w:tblGrid>
      <w:tr w:rsidR="004F704D">
        <w:trPr>
          <w:trHeight w:val="259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(A6)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Loops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Depth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Elapsed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16. s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Memory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281. MB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3.5625 MB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Processing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59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Demand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Stress/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13 Model (A4) &gt; Static Structural (A5) &gt; Solution (A6) &gt; Solution Information </w:t>
      </w:r>
    </w:p>
    <w:tbl>
      <w:tblPr>
        <w:tblStyle w:val="TableGrid"/>
        <w:tblW w:w="4745" w:type="dxa"/>
        <w:tblInd w:w="2047" w:type="dxa"/>
        <w:tblCellMar>
          <w:top w:w="55" w:type="dxa"/>
          <w:left w:w="49" w:type="dxa"/>
        </w:tblCellMar>
        <w:tblLook w:val="04A0" w:firstRow="1" w:lastRow="0" w:firstColumn="1" w:lastColumn="0" w:noHBand="0" w:noVBand="1"/>
      </w:tblPr>
      <w:tblGrid>
        <w:gridCol w:w="2867"/>
        <w:gridCol w:w="1878"/>
      </w:tblGrid>
      <w:tr w:rsidR="004F704D">
        <w:trPr>
          <w:trHeight w:val="259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745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Output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Output </w:t>
            </w:r>
          </w:p>
        </w:tc>
      </w:tr>
      <w:tr w:rsidR="004F704D">
        <w:trPr>
          <w:trHeight w:val="261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Newton-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Raphson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Residuals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4F704D">
        <w:trPr>
          <w:trHeight w:val="257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Identify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Violations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Interval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 s </w:t>
            </w:r>
          </w:p>
        </w:tc>
      </w:tr>
      <w:tr w:rsidR="004F704D">
        <w:trPr>
          <w:trHeight w:val="266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0"/>
        </w:trPr>
        <w:tc>
          <w:tcPr>
            <w:tcW w:w="4745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Visibility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Activate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Visibility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Connectors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Draw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Attached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Color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Visible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Thickness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Single </w:t>
            </w:r>
          </w:p>
        </w:tc>
      </w:tr>
      <w:tr w:rsidR="004F704D">
        <w:trPr>
          <w:trHeight w:val="262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Lines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14 Model (A4) &gt; Static Structural (A5) &gt; Solution (A6) &gt; Results </w:t>
      </w:r>
    </w:p>
    <w:tbl>
      <w:tblPr>
        <w:tblStyle w:val="TableGrid"/>
        <w:tblW w:w="3966" w:type="dxa"/>
        <w:tblInd w:w="2435" w:type="dxa"/>
        <w:tblCellMar>
          <w:left w:w="49" w:type="dxa"/>
        </w:tblCellMar>
        <w:tblLook w:val="04A0" w:firstRow="1" w:lastRow="0" w:firstColumn="1" w:lastColumn="0" w:noHBand="0" w:noVBand="1"/>
      </w:tblPr>
      <w:tblGrid>
        <w:gridCol w:w="2108"/>
        <w:gridCol w:w="1858"/>
      </w:tblGrid>
      <w:tr w:rsidR="004F704D">
        <w:trPr>
          <w:trHeight w:val="257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8"/>
            </w:pPr>
            <w:r>
              <w:rPr>
                <w:rFonts w:ascii="Arial" w:eastAsia="Arial" w:hAnsi="Arial" w:cs="Arial"/>
                <w:i/>
                <w:sz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Deformation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96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96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8"/>
            </w:pPr>
            <w:r>
              <w:rPr>
                <w:rFonts w:ascii="Arial" w:eastAsia="Arial" w:hAnsi="Arial" w:cs="Arial"/>
                <w:sz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Time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Calculate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History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-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396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2.282e-003 m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1.1903e-003 m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Occurs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6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Occurs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</w:tr>
      <w:tr w:rsidR="004F704D">
        <w:trPr>
          <w:trHeight w:val="268"/>
        </w:trPr>
        <w:tc>
          <w:tcPr>
            <w:tcW w:w="396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Time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s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Load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Substep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4F704D">
        <w:trPr>
          <w:trHeight w:val="261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Iteration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</w:tbl>
    <w:p w:rsidR="004F704D" w:rsidRDefault="004F704D">
      <w:pPr>
        <w:pStyle w:val="Ttulo3"/>
        <w:ind w:right="225"/>
      </w:pPr>
      <w:r>
        <w:t xml:space="preserve">FIGURE 3 </w:t>
      </w:r>
    </w:p>
    <w:p w:rsidR="004F704D" w:rsidRPr="004F704D" w:rsidRDefault="004F704D">
      <w:pPr>
        <w:spacing w:after="3"/>
        <w:ind w:left="110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p w:rsidR="004F704D" w:rsidRPr="001B6076" w:rsidRDefault="004F704D">
      <w:pPr>
        <w:spacing w:after="218"/>
        <w:ind w:left="-1" w:right="5"/>
        <w:jc w:val="right"/>
        <w:rPr>
          <w:lang w:val="en-US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715000" cy="3810000"/>
            <wp:effectExtent l="0" t="0" r="0" b="0"/>
            <wp:docPr id="6708" name="Picture 6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" name="Picture 67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076">
        <w:rPr>
          <w:rFonts w:ascii="Arial" w:eastAsia="Arial" w:hAnsi="Arial" w:cs="Arial"/>
          <w:sz w:val="20"/>
          <w:lang w:val="en-US"/>
        </w:rPr>
        <w:t xml:space="preserve"> </w:t>
      </w:r>
    </w:p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15 </w:t>
      </w:r>
    </w:p>
    <w:p w:rsidR="004F704D" w:rsidRPr="004F704D" w:rsidRDefault="004F704D">
      <w:pPr>
        <w:spacing w:after="3"/>
        <w:ind w:left="110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4578" w:type="dxa"/>
        <w:tblInd w:w="2129" w:type="dxa"/>
        <w:tblCellMar>
          <w:top w:w="54" w:type="dxa"/>
          <w:left w:w="49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300"/>
        <w:gridCol w:w="1222"/>
      </w:tblGrid>
      <w:tr w:rsidR="004F704D">
        <w:trPr>
          <w:trHeight w:val="253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3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2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</w:tr>
      <w:tr w:rsidR="004F704D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3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2.282e-003 </w:t>
            </w:r>
          </w:p>
        </w:tc>
        <w:tc>
          <w:tcPr>
            <w:tcW w:w="12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1.1903e-003 </w:t>
            </w:r>
          </w:p>
        </w:tc>
      </w:tr>
    </w:tbl>
    <w:p w:rsidR="004F704D" w:rsidRDefault="004F704D">
      <w:pPr>
        <w:pStyle w:val="Ttulo3"/>
        <w:ind w:right="225"/>
      </w:pPr>
      <w:r>
        <w:t xml:space="preserve">FIGURE 4 </w:t>
      </w:r>
    </w:p>
    <w:p w:rsidR="004F704D" w:rsidRPr="004F704D" w:rsidRDefault="004F704D">
      <w:pPr>
        <w:spacing w:after="3"/>
        <w:ind w:left="68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:rsidR="004F704D" w:rsidRPr="001B6076" w:rsidRDefault="004F704D">
      <w:pPr>
        <w:spacing w:after="365"/>
        <w:ind w:left="-1" w:right="5"/>
        <w:jc w:val="right"/>
        <w:rPr>
          <w:lang w:val="en-US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715000" cy="4762500"/>
            <wp:effectExtent l="0" t="0" r="0" b="0"/>
            <wp:docPr id="6971" name="Picture 6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Picture 69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076">
        <w:rPr>
          <w:rFonts w:ascii="Arial" w:eastAsia="Arial" w:hAnsi="Arial" w:cs="Arial"/>
          <w:sz w:val="20"/>
          <w:lang w:val="en-US"/>
        </w:rPr>
        <w:t xml:space="preserve"> </w:t>
      </w:r>
    </w:p>
    <w:p w:rsidR="004F704D" w:rsidRPr="004F704D" w:rsidRDefault="004F704D">
      <w:pPr>
        <w:pStyle w:val="Ttulo1"/>
        <w:spacing w:after="165"/>
        <w:ind w:left="-5"/>
        <w:rPr>
          <w:lang w:val="en-US"/>
        </w:rPr>
      </w:pPr>
      <w:r w:rsidRPr="004F704D">
        <w:rPr>
          <w:lang w:val="en-US"/>
        </w:rPr>
        <w:t xml:space="preserve">Material Data  </w:t>
      </w:r>
    </w:p>
    <w:p w:rsidR="004F704D" w:rsidRPr="004F704D" w:rsidRDefault="004F704D">
      <w:pPr>
        <w:pStyle w:val="Ttulo2"/>
        <w:ind w:left="-5"/>
        <w:rPr>
          <w:lang w:val="en-US"/>
        </w:rPr>
      </w:pPr>
      <w:r w:rsidRPr="004F704D">
        <w:rPr>
          <w:lang w:val="en-US"/>
        </w:rPr>
        <w:t xml:space="preserve">PVC Foam (60 kg m^-3) </w:t>
      </w:r>
    </w:p>
    <w:tbl>
      <w:tblPr>
        <w:tblStyle w:val="TableGrid"/>
        <w:tblpPr w:vertAnchor="page" w:horzAnchor="page" w:tblpX="1401" w:tblpY="13521"/>
        <w:tblOverlap w:val="never"/>
        <w:tblW w:w="9438" w:type="dxa"/>
        <w:tblInd w:w="0" w:type="dxa"/>
        <w:tblCellMar>
          <w:top w:w="57" w:type="dxa"/>
          <w:left w:w="50" w:type="dxa"/>
        </w:tblCellMar>
        <w:tblLook w:val="04A0" w:firstRow="1" w:lastRow="0" w:firstColumn="1" w:lastColumn="0" w:noHBand="0" w:noVBand="1"/>
      </w:tblPr>
      <w:tblGrid>
        <w:gridCol w:w="939"/>
        <w:gridCol w:w="941"/>
        <w:gridCol w:w="938"/>
        <w:gridCol w:w="1267"/>
        <w:gridCol w:w="1267"/>
        <w:gridCol w:w="1267"/>
        <w:gridCol w:w="941"/>
        <w:gridCol w:w="940"/>
        <w:gridCol w:w="938"/>
      </w:tblGrid>
      <w:tr w:rsidR="004F704D">
        <w:trPr>
          <w:trHeight w:val="718"/>
        </w:trPr>
        <w:tc>
          <w:tcPr>
            <w:tcW w:w="93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left="274" w:firstLine="3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16 PVC Foam (60 kg m^-3) &gt; Density </w:t>
      </w:r>
    </w:p>
    <w:tbl>
      <w:tblPr>
        <w:tblStyle w:val="TableGrid"/>
        <w:tblW w:w="1525" w:type="dxa"/>
        <w:tblInd w:w="3657" w:type="dxa"/>
        <w:tblCellMar>
          <w:top w:w="57" w:type="dxa"/>
          <w:left w:w="49" w:type="dxa"/>
        </w:tblCellMar>
        <w:tblLook w:val="04A0" w:firstRow="1" w:lastRow="0" w:firstColumn="1" w:lastColumn="0" w:noHBand="0" w:noVBand="1"/>
      </w:tblPr>
      <w:tblGrid>
        <w:gridCol w:w="1525"/>
      </w:tblGrid>
      <w:tr w:rsidR="004F704D">
        <w:trPr>
          <w:trHeight w:val="257"/>
        </w:trPr>
        <w:tc>
          <w:tcPr>
            <w:tcW w:w="15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Density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kg m^-3 </w:t>
            </w:r>
          </w:p>
        </w:tc>
      </w:tr>
      <w:tr w:rsidR="004F704D">
        <w:trPr>
          <w:trHeight w:val="272"/>
        </w:trPr>
        <w:tc>
          <w:tcPr>
            <w:tcW w:w="15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60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17 PVC Foam (60 kg m^-3) &gt; Isotropic Elasticity </w:t>
      </w:r>
    </w:p>
    <w:tbl>
      <w:tblPr>
        <w:tblStyle w:val="TableGrid"/>
        <w:tblW w:w="6745" w:type="dxa"/>
        <w:tblInd w:w="1046" w:type="dxa"/>
        <w:tblCellMar>
          <w:top w:w="56" w:type="dxa"/>
          <w:left w:w="48" w:type="dxa"/>
        </w:tblCellMar>
        <w:tblLook w:val="04A0" w:firstRow="1" w:lastRow="0" w:firstColumn="1" w:lastColumn="0" w:noHBand="0" w:noVBand="1"/>
      </w:tblPr>
      <w:tblGrid>
        <w:gridCol w:w="1927"/>
        <w:gridCol w:w="1474"/>
        <w:gridCol w:w="1601"/>
        <w:gridCol w:w="1743"/>
      </w:tblGrid>
      <w:tr w:rsidR="004F704D">
        <w:trPr>
          <w:trHeight w:val="256"/>
        </w:trPr>
        <w:tc>
          <w:tcPr>
            <w:tcW w:w="192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Young's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Poisson's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Bulk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9"/>
        </w:trPr>
        <w:tc>
          <w:tcPr>
            <w:tcW w:w="192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7.e+007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5.8333e+007 </w:t>
            </w:r>
          </w:p>
        </w:tc>
        <w:tc>
          <w:tcPr>
            <w:tcW w:w="17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2.6923e+007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lastRenderedPageBreak/>
        <w:t xml:space="preserve">TABLE 18 PVC Foam (60 kg m^-3) &gt; Orthotropic Stress Limits </w:t>
      </w:r>
    </w:p>
    <w:tbl>
      <w:tblPr>
        <w:tblStyle w:val="TableGrid"/>
        <w:tblW w:w="9442" w:type="dxa"/>
        <w:tblInd w:w="-302" w:type="dxa"/>
        <w:tblCellMar>
          <w:top w:w="61" w:type="dxa"/>
          <w:left w:w="50" w:type="dxa"/>
        </w:tblCellMar>
        <w:tblLook w:val="04A0" w:firstRow="1" w:lastRow="0" w:firstColumn="1" w:lastColumn="0" w:noHBand="0" w:noVBand="1"/>
      </w:tblPr>
      <w:tblGrid>
        <w:gridCol w:w="942"/>
        <w:gridCol w:w="941"/>
        <w:gridCol w:w="938"/>
        <w:gridCol w:w="1267"/>
        <w:gridCol w:w="1267"/>
        <w:gridCol w:w="1267"/>
        <w:gridCol w:w="941"/>
        <w:gridCol w:w="938"/>
        <w:gridCol w:w="941"/>
      </w:tblGrid>
      <w:tr w:rsidR="004F704D">
        <w:trPr>
          <w:trHeight w:val="266"/>
        </w:trPr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1.5e+006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1.5e+006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9.5e+005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-1.5e+006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-1.5e+006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-9.5e+005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</w:tr>
    </w:tbl>
    <w:p w:rsidR="004F704D" w:rsidRDefault="004F704D">
      <w:pPr>
        <w:spacing w:after="3"/>
        <w:ind w:left="3953" w:hanging="10"/>
      </w:pPr>
      <w:r>
        <w:rPr>
          <w:rFonts w:ascii="Arial" w:eastAsia="Arial" w:hAnsi="Arial" w:cs="Arial"/>
          <w:b/>
          <w:sz w:val="20"/>
        </w:rPr>
        <w:t xml:space="preserve">TABLE 19 </w:t>
      </w:r>
    </w:p>
    <w:p w:rsidR="004F704D" w:rsidRDefault="004F704D">
      <w:pPr>
        <w:spacing w:after="0"/>
        <w:ind w:left="10" w:right="3155" w:hanging="10"/>
        <w:jc w:val="right"/>
      </w:pPr>
      <w:r>
        <w:rPr>
          <w:rFonts w:ascii="Arial" w:eastAsia="Arial" w:hAnsi="Arial" w:cs="Arial"/>
          <w:b/>
          <w:sz w:val="20"/>
        </w:rPr>
        <w:t xml:space="preserve">PVC </w:t>
      </w:r>
      <w:proofErr w:type="spellStart"/>
      <w:r>
        <w:rPr>
          <w:rFonts w:ascii="Arial" w:eastAsia="Arial" w:hAnsi="Arial" w:cs="Arial"/>
          <w:b/>
          <w:sz w:val="20"/>
        </w:rPr>
        <w:t>Foam</w:t>
      </w:r>
      <w:proofErr w:type="spellEnd"/>
      <w:r>
        <w:rPr>
          <w:rFonts w:ascii="Arial" w:eastAsia="Arial" w:hAnsi="Arial" w:cs="Arial"/>
          <w:b/>
          <w:sz w:val="20"/>
        </w:rPr>
        <w:t xml:space="preserve"> (60 kg m^-3) &gt; Color </w:t>
      </w:r>
    </w:p>
    <w:tbl>
      <w:tblPr>
        <w:tblStyle w:val="TableGrid"/>
        <w:tblW w:w="1621" w:type="dxa"/>
        <w:tblInd w:w="3609" w:type="dxa"/>
        <w:tblCellMar>
          <w:top w:w="56" w:type="dxa"/>
          <w:left w:w="51" w:type="dxa"/>
        </w:tblCellMar>
        <w:tblLook w:val="04A0" w:firstRow="1" w:lastRow="0" w:firstColumn="1" w:lastColumn="0" w:noHBand="0" w:noVBand="1"/>
      </w:tblPr>
      <w:tblGrid>
        <w:gridCol w:w="465"/>
        <w:gridCol w:w="656"/>
        <w:gridCol w:w="500"/>
      </w:tblGrid>
      <w:tr w:rsidR="004F704D">
        <w:trPr>
          <w:trHeight w:val="256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Red </w:t>
            </w:r>
          </w:p>
        </w:tc>
        <w:tc>
          <w:tcPr>
            <w:tcW w:w="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Green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</w:tr>
      <w:tr w:rsidR="004F704D">
        <w:trPr>
          <w:trHeight w:val="269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155 </w:t>
            </w:r>
          </w:p>
        </w:tc>
        <w:tc>
          <w:tcPr>
            <w:tcW w:w="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244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255 </w:t>
            </w:r>
          </w:p>
        </w:tc>
      </w:tr>
    </w:tbl>
    <w:p w:rsidR="004F704D" w:rsidRDefault="004F70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61AC" w:rsidRPr="00717078" w:rsidRDefault="00D861AC" w:rsidP="00EB5D80">
      <w:pPr>
        <w:rPr>
          <w:rFonts w:ascii="Times New Roman" w:hAnsi="Times New Roman" w:cs="Times New Roman"/>
          <w:sz w:val="28"/>
        </w:rPr>
      </w:pPr>
    </w:p>
    <w:sectPr w:rsidR="00D861AC" w:rsidRPr="00717078" w:rsidSect="002F37F8">
      <w:headerReference w:type="default" r:id="rId30"/>
      <w:footerReference w:type="default" r:id="rId31"/>
      <w:footerReference w:type="first" r:id="rId32"/>
      <w:pgSz w:w="11906" w:h="16838" w:code="9"/>
      <w:pgMar w:top="2410" w:right="720" w:bottom="1276" w:left="720" w:header="568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069" w:rsidRDefault="00CB7069" w:rsidP="0098689D">
      <w:pPr>
        <w:spacing w:after="0" w:line="240" w:lineRule="auto"/>
      </w:pPr>
      <w:r>
        <w:separator/>
      </w:r>
    </w:p>
  </w:endnote>
  <w:endnote w:type="continuationSeparator" w:id="0">
    <w:p w:rsidR="00CB7069" w:rsidRDefault="00CB7069" w:rsidP="0098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52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6"/>
    </w:tblGrid>
    <w:tr w:rsidR="004F704D" w:rsidTr="00BC788C">
      <w:trPr>
        <w:trHeight w:val="716"/>
      </w:trPr>
      <w:tc>
        <w:tcPr>
          <w:tcW w:w="1526" w:type="dxa"/>
          <w:shd w:val="clear" w:color="auto" w:fill="auto"/>
        </w:tcPr>
        <w:sdt>
          <w:sdtPr>
            <w:rPr>
              <w:b/>
              <w:color w:val="006A91" w:themeColor="accent4"/>
            </w:rPr>
            <w:alias w:val="Fecha de publicación"/>
            <w:tag w:val=""/>
            <w:id w:val="-583455222"/>
            <w:dataBinding w:prefixMappings="xmlns:ns0='http://schemas.microsoft.com/office/2006/coverPageProps' " w:xpath="/ns0:CoverPageProperties[1]/ns0:PublishDate[1]" w:storeItemID="{55AF091B-3C7A-41E3-B477-F2FDAA23CFDA}"/>
            <w:date w:fullDate="2019-01-01T00:00:00Z">
              <w:dateFormat w:val="yyyy"/>
              <w:lid w:val="es-AR"/>
              <w:storeMappedDataAs w:val="dateTime"/>
              <w:calendar w:val="gregorian"/>
            </w:date>
          </w:sdtPr>
          <w:sdtEndPr/>
          <w:sdtContent>
            <w:p w:rsidR="004F704D" w:rsidRPr="00BA04D2" w:rsidRDefault="004F704D" w:rsidP="004B3318">
              <w:pPr>
                <w:pStyle w:val="Encabezado"/>
                <w:spacing w:before="120" w:after="120"/>
                <w:rPr>
                  <w:b/>
                  <w:sz w:val="24"/>
                </w:rPr>
              </w:pPr>
              <w:r>
                <w:rPr>
                  <w:b/>
                  <w:color w:val="006A91" w:themeColor="accent4"/>
                  <w:lang w:val="es-AR"/>
                </w:rPr>
                <w:t>2019</w:t>
              </w:r>
            </w:p>
          </w:sdtContent>
        </w:sdt>
      </w:tc>
    </w:tr>
  </w:tbl>
  <w:p w:rsidR="004F704D" w:rsidRPr="00EB5D80" w:rsidRDefault="004F704D" w:rsidP="007D2014">
    <w:pPr>
      <w:rPr>
        <w:sz w:val="2"/>
      </w:rPr>
    </w:pPr>
    <w:r w:rsidRPr="002F37F8">
      <w:rPr>
        <w:noProof/>
        <w:sz w:val="20"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CD615" wp14:editId="21BDDA05">
              <wp:simplePos x="0" y="0"/>
              <wp:positionH relativeFrom="column">
                <wp:posOffset>3295650</wp:posOffset>
              </wp:positionH>
              <wp:positionV relativeFrom="paragraph">
                <wp:posOffset>-432748</wp:posOffset>
              </wp:positionV>
              <wp:extent cx="0" cy="327547"/>
              <wp:effectExtent l="0" t="0" r="19050" b="15875"/>
              <wp:wrapNone/>
              <wp:docPr id="16" name="1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27547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64718C" id="1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-34.05pt" to="259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" strokecolor="white [3212]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4D" w:rsidRDefault="004F704D">
    <w:pPr>
      <w:pStyle w:val="Piedepgina"/>
      <w:rPr>
        <w:lang w:val="es-AR"/>
      </w:rPr>
    </w:pPr>
  </w:p>
  <w:p w:rsidR="004F704D" w:rsidRDefault="004F704D">
    <w:pPr>
      <w:pStyle w:val="Piedepgina"/>
      <w:rPr>
        <w:lang w:val="es-AR"/>
      </w:rPr>
    </w:pPr>
  </w:p>
  <w:p w:rsidR="004F704D" w:rsidRPr="007D2014" w:rsidRDefault="004F704D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069" w:rsidRDefault="00CB7069" w:rsidP="0098689D">
      <w:pPr>
        <w:spacing w:after="0" w:line="240" w:lineRule="auto"/>
      </w:pPr>
      <w:r>
        <w:separator/>
      </w:r>
    </w:p>
  </w:footnote>
  <w:footnote w:type="continuationSeparator" w:id="0">
    <w:p w:rsidR="00CB7069" w:rsidRDefault="00CB7069" w:rsidP="0098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4"/>
      <w:gridCol w:w="1832"/>
    </w:tblGrid>
    <w:tr w:rsidR="004F704D" w:rsidTr="0070136F">
      <w:trPr>
        <w:trHeight w:val="522"/>
      </w:trPr>
      <w:tc>
        <w:tcPr>
          <w:tcW w:w="8755" w:type="dxa"/>
          <w:shd w:val="clear" w:color="auto" w:fill="FFFFFF" w:themeFill="background1"/>
          <w:vAlign w:val="center"/>
        </w:tcPr>
        <w:p w:rsidR="004F704D" w:rsidRPr="00BA04D2" w:rsidRDefault="004F704D" w:rsidP="00BC788C">
          <w:pPr>
            <w:pStyle w:val="Encabezado"/>
            <w:spacing w:before="120" w:after="120"/>
            <w:rPr>
              <w:b/>
              <w:sz w:val="24"/>
            </w:rPr>
          </w:pPr>
        </w:p>
      </w:tc>
      <w:tc>
        <w:tcPr>
          <w:tcW w:w="1851" w:type="dxa"/>
          <w:shd w:val="clear" w:color="auto" w:fill="auto"/>
          <w:vAlign w:val="center"/>
        </w:tcPr>
        <w:p w:rsidR="004F704D" w:rsidRDefault="004F704D" w:rsidP="00E81675">
          <w:pPr>
            <w:pStyle w:val="Encabezado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noProof/>
              <w:sz w:val="24"/>
              <w:lang w:val="es-MX" w:eastAsia="es-MX" w:bidi="ar-SA"/>
            </w:rPr>
            <w:drawing>
              <wp:anchor distT="0" distB="0" distL="114300" distR="114300" simplePos="0" relativeHeight="251651072" behindDoc="1" locked="0" layoutInCell="1" allowOverlap="1" wp14:anchorId="44F7DDF3" wp14:editId="740A9787">
                <wp:simplePos x="0" y="0"/>
                <wp:positionH relativeFrom="column">
                  <wp:posOffset>51435</wp:posOffset>
                </wp:positionH>
                <wp:positionV relativeFrom="paragraph">
                  <wp:posOffset>74930</wp:posOffset>
                </wp:positionV>
                <wp:extent cx="929640" cy="991870"/>
                <wp:effectExtent l="0" t="0" r="3810" b="0"/>
                <wp:wrapNone/>
                <wp:docPr id="9" name="Imagen 9" descr="G:\7. Valor Creativo\2. Plantillas - Valor Creativo\plantilla 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7. Valor Creativo\2. Plantillas - Valor Creativo\plantilla 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92964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704D" w:rsidRPr="0070136F" w:rsidRDefault="004F704D" w:rsidP="007D2014">
          <w:pPr>
            <w:pStyle w:val="Encabezado"/>
            <w:spacing w:before="120" w:after="120"/>
            <w:jc w:val="center"/>
            <w:rPr>
              <w:b/>
              <w:sz w:val="44"/>
            </w:rPr>
          </w:pP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begin"/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instrText>PAGE   \* MERGEFORMAT</w:instrTex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separate"/>
          </w:r>
          <w:r w:rsidR="001B6076">
            <w:rPr>
              <w:noProof/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2</w: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end"/>
          </w:r>
        </w:p>
        <w:p w:rsidR="004F704D" w:rsidRPr="00E81675" w:rsidRDefault="004F704D" w:rsidP="007D2014">
          <w:pPr>
            <w:pStyle w:val="Encabezado"/>
            <w:spacing w:before="120" w:after="120"/>
            <w:jc w:val="center"/>
            <w:rPr>
              <w:b/>
              <w:sz w:val="24"/>
            </w:rPr>
          </w:pPr>
        </w:p>
      </w:tc>
    </w:tr>
  </w:tbl>
  <w:p w:rsidR="004F704D" w:rsidRPr="0070136F" w:rsidRDefault="004F704D">
    <w:pPr>
      <w:pStyle w:val="Encabezado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2F7"/>
    <w:multiLevelType w:val="hybridMultilevel"/>
    <w:tmpl w:val="7670147A"/>
    <w:lvl w:ilvl="0" w:tplc="FECED6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4767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602A56">
      <w:start w:val="1"/>
      <w:numFmt w:val="bullet"/>
      <w:lvlText w:val="▪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4CC1E">
      <w:start w:val="1"/>
      <w:numFmt w:val="bullet"/>
      <w:lvlText w:val="•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C207F8">
      <w:start w:val="1"/>
      <w:numFmt w:val="bullet"/>
      <w:lvlText w:val="o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784C72">
      <w:start w:val="1"/>
      <w:numFmt w:val="bullet"/>
      <w:lvlText w:val="▪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A08D92">
      <w:start w:val="1"/>
      <w:numFmt w:val="bullet"/>
      <w:lvlText w:val="•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4EEF08">
      <w:start w:val="1"/>
      <w:numFmt w:val="bullet"/>
      <w:lvlText w:val="o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4EA22">
      <w:start w:val="1"/>
      <w:numFmt w:val="bullet"/>
      <w:lvlText w:val="▪"/>
      <w:lvlJc w:val="left"/>
      <w:pPr>
        <w:ind w:left="7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8D491C"/>
    <w:multiLevelType w:val="hybridMultilevel"/>
    <w:tmpl w:val="F78EA17E"/>
    <w:lvl w:ilvl="0" w:tplc="CDCC82D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AF708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EC1E00">
      <w:start w:val="1"/>
      <w:numFmt w:val="bullet"/>
      <w:lvlText w:val="▪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C904">
      <w:start w:val="1"/>
      <w:numFmt w:val="bullet"/>
      <w:lvlText w:val="•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80BE98">
      <w:start w:val="1"/>
      <w:numFmt w:val="bullet"/>
      <w:lvlText w:val="o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2303E">
      <w:start w:val="1"/>
      <w:numFmt w:val="bullet"/>
      <w:lvlText w:val="▪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2E9DFA">
      <w:start w:val="1"/>
      <w:numFmt w:val="bullet"/>
      <w:lvlText w:val="•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52E108">
      <w:start w:val="1"/>
      <w:numFmt w:val="bullet"/>
      <w:lvlText w:val="o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08F04">
      <w:start w:val="1"/>
      <w:numFmt w:val="bullet"/>
      <w:lvlText w:val="▪"/>
      <w:lvlJc w:val="left"/>
      <w:pPr>
        <w:ind w:left="7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8C"/>
    <w:rsid w:val="00006EBC"/>
    <w:rsid w:val="000672B7"/>
    <w:rsid w:val="00077231"/>
    <w:rsid w:val="000E403C"/>
    <w:rsid w:val="00134557"/>
    <w:rsid w:val="001B6076"/>
    <w:rsid w:val="0020647A"/>
    <w:rsid w:val="0027573B"/>
    <w:rsid w:val="002853D4"/>
    <w:rsid w:val="00287B15"/>
    <w:rsid w:val="002E7B8F"/>
    <w:rsid w:val="002F37F8"/>
    <w:rsid w:val="00304DAC"/>
    <w:rsid w:val="0032149E"/>
    <w:rsid w:val="00323384"/>
    <w:rsid w:val="00382826"/>
    <w:rsid w:val="004056C9"/>
    <w:rsid w:val="004117FE"/>
    <w:rsid w:val="004924D6"/>
    <w:rsid w:val="004B3318"/>
    <w:rsid w:val="004F704D"/>
    <w:rsid w:val="00566C49"/>
    <w:rsid w:val="00571859"/>
    <w:rsid w:val="005F6C61"/>
    <w:rsid w:val="00615FB8"/>
    <w:rsid w:val="00633D39"/>
    <w:rsid w:val="006802F3"/>
    <w:rsid w:val="00697944"/>
    <w:rsid w:val="0070136F"/>
    <w:rsid w:val="00717078"/>
    <w:rsid w:val="0076780C"/>
    <w:rsid w:val="007D2014"/>
    <w:rsid w:val="00850481"/>
    <w:rsid w:val="008857CA"/>
    <w:rsid w:val="00892289"/>
    <w:rsid w:val="008E647B"/>
    <w:rsid w:val="00924E55"/>
    <w:rsid w:val="0098689D"/>
    <w:rsid w:val="0099788F"/>
    <w:rsid w:val="009E2D39"/>
    <w:rsid w:val="009F67A8"/>
    <w:rsid w:val="00A154BF"/>
    <w:rsid w:val="00A857C7"/>
    <w:rsid w:val="00AC169D"/>
    <w:rsid w:val="00B01427"/>
    <w:rsid w:val="00B11CAF"/>
    <w:rsid w:val="00B14BFC"/>
    <w:rsid w:val="00B17892"/>
    <w:rsid w:val="00B6244F"/>
    <w:rsid w:val="00BA04D2"/>
    <w:rsid w:val="00BC2EA0"/>
    <w:rsid w:val="00BC788C"/>
    <w:rsid w:val="00C0088B"/>
    <w:rsid w:val="00C454DD"/>
    <w:rsid w:val="00CB3A65"/>
    <w:rsid w:val="00CB7069"/>
    <w:rsid w:val="00D2073B"/>
    <w:rsid w:val="00D861AC"/>
    <w:rsid w:val="00E17846"/>
    <w:rsid w:val="00E81675"/>
    <w:rsid w:val="00EB5D80"/>
    <w:rsid w:val="00EE7EAD"/>
    <w:rsid w:val="00F05A14"/>
    <w:rsid w:val="00F65C2D"/>
    <w:rsid w:val="00F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6D9AF"/>
  <w15:docId w15:val="{5B2FE5C7-AE14-4E46-A2DE-1226E5D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6C9"/>
    <w:pPr>
      <w:spacing w:after="180" w:line="274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57CA"/>
    <w:pPr>
      <w:keepNext/>
      <w:keepLines/>
      <w:pBdr>
        <w:bottom w:val="single" w:sz="18" w:space="1" w:color="004F6C" w:themeColor="accent4" w:themeShade="BF"/>
      </w:pBdr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6A91" w:themeColor="accent4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6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6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3548" w:themeColor="accent4" w:themeShade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8B300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9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7B8F"/>
    <w:pPr>
      <w:pBdr>
        <w:bottom w:val="thinThickSmallGap" w:sz="18" w:space="1" w:color="004F6C" w:themeColor="accent4" w:themeShade="BF"/>
      </w:pBdr>
      <w:spacing w:after="600" w:line="300" w:lineRule="auto"/>
      <w:contextualSpacing/>
      <w:jc w:val="center"/>
    </w:pPr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2E7B8F"/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:lang w:val="es-ES"/>
      <w14:ligatures w14:val="standard"/>
      <w14:numForm w14:val="oldStyle"/>
    </w:rPr>
  </w:style>
  <w:style w:type="character" w:customStyle="1" w:styleId="Ttulo1Car">
    <w:name w:val="Título 1 Car"/>
    <w:basedOn w:val="Fuentedeprrafopredeter"/>
    <w:link w:val="Ttulo1"/>
    <w:rsid w:val="008857CA"/>
    <w:rPr>
      <w:rFonts w:asciiTheme="majorHAnsi" w:eastAsiaTheme="majorEastAsia" w:hAnsiTheme="majorHAnsi" w:cstheme="majorBidi"/>
      <w:b/>
      <w:bCs/>
      <w:color w:val="006A91" w:themeColor="accent4"/>
      <w:sz w:val="36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4056C9"/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4056C9"/>
    <w:rPr>
      <w:rFonts w:eastAsiaTheme="majorEastAsia" w:cstheme="majorBidi"/>
      <w:b/>
      <w:bCs/>
      <w:color w:val="003548" w:themeColor="accent4" w:themeShade="80"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D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D3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D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D39"/>
    <w:rPr>
      <w:rFonts w:asciiTheme="majorHAnsi" w:eastAsiaTheme="majorEastAsia" w:hAnsiTheme="majorHAnsi" w:cstheme="majorBidi"/>
      <w:i/>
      <w:iCs/>
      <w:color w:val="C8B300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D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D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2D39"/>
    <w:pPr>
      <w:spacing w:line="240" w:lineRule="auto"/>
    </w:pPr>
    <w:rPr>
      <w:rFonts w:eastAsiaTheme="minorEastAsia"/>
      <w:b/>
      <w:bCs/>
      <w:smallCaps/>
      <w:color w:val="C8B300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D39"/>
    <w:pPr>
      <w:numPr>
        <w:ilvl w:val="1"/>
      </w:numPr>
    </w:pPr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E2D39"/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9E2D39"/>
    <w:rPr>
      <w:b/>
      <w:bCs/>
      <w:color w:val="E6CD00" w:themeColor="text2" w:themeTint="E6"/>
    </w:rPr>
  </w:style>
  <w:style w:type="character" w:styleId="nfasis">
    <w:name w:val="Emphasis"/>
    <w:basedOn w:val="Fuentedeprrafopredeter"/>
    <w:uiPriority w:val="20"/>
    <w:qFormat/>
    <w:rsid w:val="009E2D39"/>
    <w:rPr>
      <w:b w:val="0"/>
      <w:i/>
      <w:iCs/>
      <w:color w:val="C8B300" w:themeColor="text2"/>
    </w:rPr>
  </w:style>
  <w:style w:type="paragraph" w:styleId="Sinespaciado">
    <w:name w:val="No Spacing"/>
    <w:link w:val="SinespaciadoCar"/>
    <w:uiPriority w:val="1"/>
    <w:qFormat/>
    <w:rsid w:val="009E2D3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E2D39"/>
  </w:style>
  <w:style w:type="paragraph" w:styleId="Prrafodelista">
    <w:name w:val="List Paragraph"/>
    <w:basedOn w:val="Normal"/>
    <w:uiPriority w:val="34"/>
    <w:qFormat/>
    <w:rsid w:val="009E2D39"/>
    <w:pPr>
      <w:spacing w:line="240" w:lineRule="auto"/>
      <w:ind w:left="720" w:hanging="288"/>
      <w:contextualSpacing/>
    </w:pPr>
    <w:rPr>
      <w:color w:val="C8B300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E2D39"/>
    <w:pPr>
      <w:pBdr>
        <w:left w:val="single" w:sz="48" w:space="13" w:color="FFD66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E2D39"/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D39"/>
    <w:pPr>
      <w:pBdr>
        <w:left w:val="single" w:sz="48" w:space="13" w:color="E9A155" w:themeColor="accent2"/>
      </w:pBdr>
      <w:spacing w:before="240" w:after="120" w:line="300" w:lineRule="auto"/>
    </w:pPr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D39"/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E2D3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E2D39"/>
    <w:rPr>
      <w:b/>
      <w:bCs/>
      <w:i/>
      <w:iCs/>
      <w:color w:val="C8B300" w:themeColor="text2"/>
    </w:rPr>
  </w:style>
  <w:style w:type="character" w:styleId="Referenciasutil">
    <w:name w:val="Subtle Reference"/>
    <w:basedOn w:val="Fuentedeprrafopredeter"/>
    <w:uiPriority w:val="31"/>
    <w:qFormat/>
    <w:rsid w:val="009E2D3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E2D39"/>
    <w:rPr>
      <w:rFonts w:asciiTheme="minorHAnsi" w:hAnsiTheme="minorHAnsi"/>
      <w:b/>
      <w:bCs/>
      <w:smallCaps/>
      <w:color w:val="C8B300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E2D39"/>
    <w:rPr>
      <w:rFonts w:asciiTheme="majorHAnsi" w:hAnsiTheme="majorHAnsi"/>
      <w:b/>
      <w:bCs/>
      <w:caps w:val="0"/>
      <w:smallCaps/>
      <w:color w:val="C8B300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2D39"/>
    <w:pPr>
      <w:spacing w:before="480" w:line="264" w:lineRule="auto"/>
      <w:outlineLvl w:val="9"/>
    </w:pPr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89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9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 w:bidi="ar-SA"/>
    </w:rPr>
  </w:style>
  <w:style w:type="table" w:styleId="Tablaconcuadrcula">
    <w:name w:val="Table Grid"/>
    <w:basedOn w:val="Tablanormal"/>
    <w:uiPriority w:val="59"/>
    <w:rsid w:val="00B1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02F3"/>
    <w:rPr>
      <w:color w:val="808080"/>
    </w:rPr>
  </w:style>
  <w:style w:type="paragraph" w:customStyle="1" w:styleId="PersonalName">
    <w:name w:val="Personal Name"/>
    <w:basedOn w:val="Ttulo"/>
    <w:qFormat/>
    <w:rsid w:val="009E2D39"/>
    <w:rPr>
      <w:b/>
      <w:caps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857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57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57C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57CA"/>
    <w:rPr>
      <w:color w:val="5F5F5F" w:themeColor="hyperlink"/>
      <w:u w:val="single"/>
    </w:rPr>
  </w:style>
  <w:style w:type="table" w:customStyle="1" w:styleId="TableGrid">
    <w:name w:val="TableGrid"/>
    <w:rsid w:val="004F704D"/>
    <w:pPr>
      <w:spacing w:after="0" w:line="240" w:lineRule="auto"/>
    </w:pPr>
    <w:rPr>
      <w:rFonts w:eastAsiaTheme="minorEastAsia"/>
      <w:lang w:val="es-MX" w:eastAsia="es-MX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SA~1\AppData\Local\Temp\Rar$DIa5940.5371\Plantilla%2010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Plantilla 10 - Valor Creativo v2">
      <a:dk1>
        <a:srgbClr val="000000"/>
      </a:dk1>
      <a:lt1>
        <a:srgbClr val="FFFFFF"/>
      </a:lt1>
      <a:dk2>
        <a:srgbClr val="C8B300"/>
      </a:dk2>
      <a:lt2>
        <a:srgbClr val="F2F2F2"/>
      </a:lt2>
      <a:accent1>
        <a:srgbClr val="FFD66C"/>
      </a:accent1>
      <a:accent2>
        <a:srgbClr val="E9A155"/>
      </a:accent2>
      <a:accent3>
        <a:srgbClr val="FDC705"/>
      </a:accent3>
      <a:accent4>
        <a:srgbClr val="006A91"/>
      </a:accent4>
      <a:accent5>
        <a:srgbClr val="DF7A10"/>
      </a:accent5>
      <a:accent6>
        <a:srgbClr val="D9C759"/>
      </a:accent6>
      <a:hlink>
        <a:srgbClr val="5F5F5F"/>
      </a:hlink>
      <a:folHlink>
        <a:srgbClr val="969696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E5F152-A0AE-4485-8E5B-132E0F50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10 - 2007, 2010 y 2013 - Valor Creativo</Template>
  <TotalTime>7</TotalTime>
  <Pages>23</Pages>
  <Words>2029</Words>
  <Characters>11162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>Microsoft Corp.</Company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creator>Juan Salguero</dc:creator>
  <cp:lastModifiedBy>Jail </cp:lastModifiedBy>
  <cp:revision>3</cp:revision>
  <dcterms:created xsi:type="dcterms:W3CDTF">2019-02-01T06:27:00Z</dcterms:created>
  <dcterms:modified xsi:type="dcterms:W3CDTF">2019-02-01T06:34:00Z</dcterms:modified>
</cp:coreProperties>
</file>